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US"/>
        </w:rPr>
        <w:id w:val="1088428844"/>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070"/>
          </w:tblGrid>
          <w:tr w:rsidR="00EF6FC4" w:rsidRPr="00F103FD" w14:paraId="00C29230" w14:textId="77777777" w:rsidTr="00595745">
            <w:trPr>
              <w:trHeight w:val="2880"/>
              <w:jc w:val="center"/>
            </w:trPr>
            <w:tc>
              <w:tcPr>
                <w:tcW w:w="5000" w:type="pct"/>
              </w:tcPr>
              <w:p w14:paraId="00C29228" w14:textId="66425D38" w:rsidR="00EF6FC4" w:rsidRPr="00F103FD" w:rsidRDefault="00EF6FC4" w:rsidP="009C0CD7">
                <w:pPr>
                  <w:pStyle w:val="NoSpacing"/>
                  <w:jc w:val="both"/>
                  <w:rPr>
                    <w:rFonts w:asciiTheme="majorHAnsi" w:eastAsiaTheme="majorEastAsia" w:hAnsiTheme="majorHAnsi" w:cstheme="majorBidi"/>
                    <w:caps/>
                  </w:rPr>
                </w:pPr>
              </w:p>
              <w:p w14:paraId="00C29229" w14:textId="77777777" w:rsidR="00EF6FC4" w:rsidRPr="00F103FD" w:rsidRDefault="00EF6FC4" w:rsidP="009C0CD7">
                <w:pPr>
                  <w:pStyle w:val="NoSpacing"/>
                  <w:jc w:val="both"/>
                  <w:rPr>
                    <w:rFonts w:asciiTheme="majorHAnsi" w:eastAsiaTheme="majorEastAsia" w:hAnsiTheme="majorHAnsi" w:cstheme="majorBidi"/>
                    <w:caps/>
                  </w:rPr>
                </w:pPr>
              </w:p>
              <w:p w14:paraId="00C2922A" w14:textId="1AFF1ABE" w:rsidR="00EF6FC4" w:rsidRPr="00F103FD" w:rsidRDefault="00B21F01" w:rsidP="009C0CD7">
                <w:pPr>
                  <w:jc w:val="both"/>
                  <w:rPr>
                    <w:lang w:val="tr-TR" w:eastAsia="ja-JP"/>
                  </w:rPr>
                </w:pPr>
                <w:r w:rsidRPr="00F103FD">
                  <w:rPr>
                    <w:b/>
                    <w:bCs/>
                    <w:noProof/>
                    <w:lang w:val="tr-TR"/>
                  </w:rPr>
                  <w:drawing>
                    <wp:anchor distT="0" distB="0" distL="114300" distR="114300" simplePos="0" relativeHeight="251657728" behindDoc="0" locked="0" layoutInCell="1" allowOverlap="1" wp14:anchorId="00C29270" wp14:editId="6DC8A860">
                      <wp:simplePos x="0" y="0"/>
                      <wp:positionH relativeFrom="page">
                        <wp:posOffset>2509520</wp:posOffset>
                      </wp:positionH>
                      <wp:positionV relativeFrom="margin">
                        <wp:posOffset>547370</wp:posOffset>
                      </wp:positionV>
                      <wp:extent cx="878205" cy="600710"/>
                      <wp:effectExtent l="0" t="0" r="0" b="889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78205" cy="6007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0C2922B" w14:textId="77777777" w:rsidR="00EF6FC4" w:rsidRPr="00F103FD" w:rsidRDefault="00EF6FC4" w:rsidP="009C0CD7">
                <w:pPr>
                  <w:jc w:val="both"/>
                  <w:rPr>
                    <w:lang w:val="tr-TR" w:eastAsia="ja-JP"/>
                  </w:rPr>
                </w:pPr>
              </w:p>
              <w:p w14:paraId="00C2922C" w14:textId="77777777" w:rsidR="00EF6FC4" w:rsidRPr="00F103FD" w:rsidRDefault="00EF6FC4" w:rsidP="009C0CD7">
                <w:pPr>
                  <w:jc w:val="both"/>
                  <w:rPr>
                    <w:lang w:val="tr-TR" w:eastAsia="ja-JP"/>
                  </w:rPr>
                </w:pPr>
              </w:p>
              <w:p w14:paraId="00C2922D" w14:textId="77777777" w:rsidR="00EF6FC4" w:rsidRPr="00F103FD" w:rsidRDefault="00EF6FC4" w:rsidP="009C0CD7">
                <w:pPr>
                  <w:jc w:val="both"/>
                  <w:rPr>
                    <w:lang w:val="tr-TR" w:eastAsia="ja-JP"/>
                  </w:rPr>
                </w:pPr>
              </w:p>
              <w:p w14:paraId="00C2922E" w14:textId="77777777" w:rsidR="00EF6FC4" w:rsidRPr="00F103FD" w:rsidRDefault="00EF6FC4" w:rsidP="009C0CD7">
                <w:pPr>
                  <w:tabs>
                    <w:tab w:val="left" w:pos="1785"/>
                  </w:tabs>
                  <w:jc w:val="both"/>
                  <w:rPr>
                    <w:lang w:val="tr-TR" w:eastAsia="ja-JP"/>
                  </w:rPr>
                </w:pPr>
              </w:p>
              <w:p w14:paraId="00C2922F" w14:textId="77777777" w:rsidR="00EF6FC4" w:rsidRPr="00F103FD" w:rsidRDefault="00EF6FC4" w:rsidP="009C0CD7">
                <w:pPr>
                  <w:tabs>
                    <w:tab w:val="left" w:pos="1785"/>
                  </w:tabs>
                  <w:jc w:val="both"/>
                  <w:rPr>
                    <w:lang w:val="tr-TR" w:eastAsia="ja-JP"/>
                  </w:rPr>
                </w:pPr>
              </w:p>
            </w:tc>
          </w:tr>
          <w:tr w:rsidR="00EF6FC4" w:rsidRPr="00F103FD" w14:paraId="00C29232" w14:textId="77777777" w:rsidTr="00595745">
            <w:trPr>
              <w:trHeight w:val="1440"/>
              <w:jc w:val="center"/>
            </w:trPr>
            <w:sdt>
              <w:sdtPr>
                <w:rPr>
                  <w:rFonts w:asciiTheme="majorHAnsi" w:eastAsiaTheme="majorEastAsia" w:hAnsiTheme="majorHAnsi" w:cstheme="majorBidi"/>
                  <w:color w:val="808080" w:themeColor="background1" w:themeShade="80"/>
                  <w:sz w:val="44"/>
                  <w:szCs w:val="44"/>
                  <w:lang w:eastAsia="ja-JP"/>
                </w:rPr>
                <w:alias w:val="Title"/>
                <w:id w:val="15524250"/>
                <w:dataBinding w:prefixMappings="xmlns:ns0='http://schemas.openxmlformats.org/package/2006/metadata/core-properties' xmlns:ns1='http://purl.org/dc/elements/1.1/'" w:xpath="/ns0:coreProperties[1]/ns1:title[1]" w:storeItemID="{6C3C8BC8-F283-45AE-878A-BAB7291924A1}"/>
                <w:text/>
              </w:sdtPr>
              <w:sdtEndPr>
                <w:rPr>
                  <w:rFonts w:asciiTheme="minorHAnsi" w:eastAsiaTheme="minorEastAsia" w:hAnsiTheme="minorHAnsi" w:cstheme="minorBidi"/>
                  <w:color w:val="auto"/>
                  <w:sz w:val="22"/>
                  <w:szCs w:val="22"/>
                  <w:lang w:eastAsia="tr-TR"/>
                </w:rPr>
              </w:sdtEndPr>
              <w:sdtContent>
                <w:tc>
                  <w:tcPr>
                    <w:tcW w:w="5000" w:type="pct"/>
                    <w:tcBorders>
                      <w:bottom w:val="single" w:sz="4" w:space="0" w:color="4F81BD" w:themeColor="accent1"/>
                    </w:tcBorders>
                    <w:vAlign w:val="center"/>
                  </w:tcPr>
                  <w:p w14:paraId="00C29231" w14:textId="295937BE" w:rsidR="00EF6FC4" w:rsidRPr="00F103FD" w:rsidRDefault="00B21F01" w:rsidP="00B21F01">
                    <w:pPr>
                      <w:pStyle w:val="NoSpacing"/>
                      <w:jc w:val="center"/>
                      <w:rPr>
                        <w:rFonts w:asciiTheme="majorHAnsi" w:eastAsiaTheme="majorEastAsia" w:hAnsiTheme="majorHAnsi" w:cstheme="majorBidi"/>
                        <w:color w:val="808080" w:themeColor="background1" w:themeShade="80"/>
                        <w:sz w:val="80"/>
                        <w:szCs w:val="80"/>
                      </w:rPr>
                    </w:pPr>
                    <w:r>
                      <w:rPr>
                        <w:rFonts w:asciiTheme="majorHAnsi" w:eastAsiaTheme="majorEastAsia" w:hAnsiTheme="majorHAnsi" w:cstheme="majorBidi"/>
                        <w:color w:val="808080" w:themeColor="background1" w:themeShade="80"/>
                        <w:sz w:val="44"/>
                        <w:szCs w:val="44"/>
                        <w:lang w:eastAsia="ja-JP"/>
                      </w:rPr>
                      <w:t>NAV COLLECTION INTEGRATION SERVICE KURULUM DÖKÜMANI</w:t>
                    </w:r>
                  </w:p>
                </w:tc>
              </w:sdtContent>
            </w:sdt>
          </w:tr>
          <w:tr w:rsidR="00EF6FC4" w:rsidRPr="00F103FD" w14:paraId="00C29234" w14:textId="77777777" w:rsidTr="00595745">
            <w:trPr>
              <w:trHeight w:val="720"/>
              <w:jc w:val="center"/>
            </w:trPr>
            <w:tc>
              <w:tcPr>
                <w:tcW w:w="5000" w:type="pct"/>
                <w:tcBorders>
                  <w:top w:val="single" w:sz="4" w:space="0" w:color="4F81BD" w:themeColor="accent1"/>
                </w:tcBorders>
                <w:vAlign w:val="center"/>
              </w:tcPr>
              <w:p w14:paraId="00C29233" w14:textId="787234FE" w:rsidR="00EF6FC4" w:rsidRPr="00F103FD" w:rsidRDefault="00EF6FC4" w:rsidP="009C0CD7">
                <w:pPr>
                  <w:pStyle w:val="NoSpacing"/>
                  <w:jc w:val="center"/>
                  <w:rPr>
                    <w:rFonts w:asciiTheme="majorHAnsi" w:eastAsiaTheme="majorEastAsia" w:hAnsiTheme="majorHAnsi" w:cstheme="majorBidi"/>
                    <w:sz w:val="44"/>
                    <w:szCs w:val="44"/>
                  </w:rPr>
                </w:pPr>
              </w:p>
            </w:tc>
          </w:tr>
          <w:tr w:rsidR="00EF6FC4" w:rsidRPr="00F103FD" w14:paraId="00C29236" w14:textId="77777777" w:rsidTr="00595745">
            <w:trPr>
              <w:trHeight w:val="360"/>
              <w:jc w:val="center"/>
            </w:trPr>
            <w:tc>
              <w:tcPr>
                <w:tcW w:w="5000" w:type="pct"/>
                <w:vAlign w:val="center"/>
              </w:tcPr>
              <w:p w14:paraId="00C29235" w14:textId="1E3B05E6" w:rsidR="00EF6FC4" w:rsidRPr="00F103FD" w:rsidRDefault="00F103FD" w:rsidP="009C0CD7">
                <w:pPr>
                  <w:pStyle w:val="NoSpacing"/>
                  <w:jc w:val="center"/>
                  <w:rPr>
                    <w:color w:val="808080" w:themeColor="background1" w:themeShade="80"/>
                  </w:rPr>
                </w:pPr>
                <w:r w:rsidRPr="00F103FD">
                  <w:rPr>
                    <w:rFonts w:asciiTheme="majorHAnsi" w:eastAsiaTheme="majorEastAsia" w:hAnsiTheme="majorHAnsi" w:cstheme="majorBidi"/>
                    <w:color w:val="808080" w:themeColor="background1" w:themeShade="80"/>
                    <w:sz w:val="44"/>
                    <w:szCs w:val="44"/>
                  </w:rPr>
                  <w:t>SODEXO</w:t>
                </w:r>
              </w:p>
            </w:tc>
          </w:tr>
          <w:tr w:rsidR="00EF6FC4" w:rsidRPr="00F103FD" w14:paraId="00C29238" w14:textId="77777777" w:rsidTr="00595745">
            <w:trPr>
              <w:trHeight w:val="360"/>
              <w:jc w:val="center"/>
            </w:trPr>
            <w:tc>
              <w:tcPr>
                <w:tcW w:w="5000" w:type="pct"/>
                <w:vAlign w:val="center"/>
              </w:tcPr>
              <w:p w14:paraId="00C29237" w14:textId="77777777" w:rsidR="00EF6FC4" w:rsidRPr="00F103FD" w:rsidRDefault="00EF6FC4" w:rsidP="009C0CD7">
                <w:pPr>
                  <w:pStyle w:val="NoSpacing"/>
                  <w:jc w:val="both"/>
                  <w:rPr>
                    <w:b/>
                    <w:bCs/>
                  </w:rPr>
                </w:pPr>
              </w:p>
            </w:tc>
          </w:tr>
          <w:tr w:rsidR="00EF6FC4" w:rsidRPr="00F103FD" w14:paraId="00C2923A" w14:textId="77777777" w:rsidTr="00595745">
            <w:trPr>
              <w:trHeight w:val="360"/>
              <w:jc w:val="center"/>
            </w:trPr>
            <w:tc>
              <w:tcPr>
                <w:tcW w:w="5000" w:type="pct"/>
                <w:vAlign w:val="center"/>
              </w:tcPr>
              <w:p w14:paraId="00C29239" w14:textId="77777777" w:rsidR="00EF6FC4" w:rsidRPr="00F103FD" w:rsidRDefault="00EF6FC4" w:rsidP="009C0CD7">
                <w:pPr>
                  <w:pStyle w:val="NoSpacing"/>
                  <w:jc w:val="both"/>
                  <w:rPr>
                    <w:b/>
                    <w:bCs/>
                  </w:rPr>
                </w:pPr>
              </w:p>
            </w:tc>
          </w:tr>
        </w:tbl>
        <w:p w14:paraId="00C2923B" w14:textId="77777777" w:rsidR="00EF6FC4" w:rsidRPr="00F103FD" w:rsidRDefault="00EF6FC4" w:rsidP="009C0CD7">
          <w:pPr>
            <w:jc w:val="both"/>
            <w:rPr>
              <w:lang w:val="tr-TR"/>
            </w:rPr>
          </w:pPr>
        </w:p>
        <w:p w14:paraId="00C2923C" w14:textId="77777777" w:rsidR="00EF6FC4" w:rsidRPr="00F103FD" w:rsidRDefault="00EF6FC4" w:rsidP="009C0CD7">
          <w:pPr>
            <w:jc w:val="both"/>
            <w:rPr>
              <w:lang w:val="tr-TR"/>
            </w:rPr>
          </w:pPr>
        </w:p>
        <w:p w14:paraId="00C2923D" w14:textId="77777777" w:rsidR="00EF6FC4" w:rsidRPr="00F103FD" w:rsidRDefault="00EF6FC4" w:rsidP="009C0CD7">
          <w:pPr>
            <w:jc w:val="both"/>
            <w:rPr>
              <w:lang w:val="tr-TR"/>
            </w:rPr>
          </w:pPr>
        </w:p>
        <w:p w14:paraId="00C2923E" w14:textId="1A64A29E" w:rsidR="00EF6FC4" w:rsidRPr="00F103FD" w:rsidRDefault="00EC3585" w:rsidP="009C0CD7">
          <w:pPr>
            <w:jc w:val="both"/>
            <w:rPr>
              <w:lang w:val="tr-TR"/>
            </w:rPr>
          </w:pPr>
          <w:r w:rsidRPr="00F103FD">
            <w:rPr>
              <w:noProof/>
              <w:lang w:val="tr-TR"/>
            </w:rPr>
            <mc:AlternateContent>
              <mc:Choice Requires="wps">
                <w:drawing>
                  <wp:anchor distT="0" distB="0" distL="114300" distR="114300" simplePos="0" relativeHeight="251658752" behindDoc="0" locked="0" layoutInCell="1" allowOverlap="1" wp14:anchorId="21BF45F7" wp14:editId="41EBE1E8">
                    <wp:simplePos x="0" y="0"/>
                    <wp:positionH relativeFrom="column">
                      <wp:posOffset>224790</wp:posOffset>
                    </wp:positionH>
                    <wp:positionV relativeFrom="paragraph">
                      <wp:posOffset>1581785</wp:posOffset>
                    </wp:positionV>
                    <wp:extent cx="3696970" cy="17145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97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867AA" w14:textId="7C3E8120" w:rsidR="0063710F" w:rsidRPr="00EF6FC4" w:rsidRDefault="00767DE2" w:rsidP="00EC3585">
                                <w:pPr>
                                  <w:pStyle w:val="PreparedBy"/>
                                  <w:rPr>
                                    <w:color w:val="808080" w:themeColor="background1" w:themeShade="80"/>
                                    <w:lang w:val="tr-TR"/>
                                  </w:rPr>
                                </w:pPr>
                                <w:sdt>
                                  <w:sdtPr>
                                    <w:rPr>
                                      <w:b/>
                                      <w:bCs/>
                                      <w:color w:val="808080" w:themeColor="background1" w:themeShade="80"/>
                                    </w:rPr>
                                    <w:alias w:val="Author"/>
                                    <w:id w:val="-1498263170"/>
                                    <w:dataBinding w:prefixMappings="xmlns:ns0='http://schemas.openxmlformats.org/package/2006/metadata/core-properties' xmlns:ns1='http://purl.org/dc/elements/1.1/'" w:xpath="/ns0:coreProperties[1]/ns1:creator[1]" w:storeItemID="{6C3C8BC8-F283-45AE-878A-BAB7291924A1}"/>
                                    <w:text/>
                                  </w:sdtPr>
                                  <w:sdtEndPr/>
                                  <w:sdtContent>
                                    <w:r w:rsidR="00B21F01">
                                      <w:rPr>
                                        <w:b/>
                                        <w:bCs/>
                                        <w:color w:val="808080" w:themeColor="background1" w:themeShade="80"/>
                                        <w:lang w:val="tr-TR"/>
                                      </w:rPr>
                                      <w:t>Ibrahim ÇOBANİ</w:t>
                                    </w:r>
                                  </w:sdtContent>
                                </w:sdt>
                              </w:p>
                              <w:p w14:paraId="409DEF60" w14:textId="165D485B" w:rsidR="0063710F" w:rsidRPr="00EF6FC4" w:rsidRDefault="00B21F01" w:rsidP="00EC3585">
                                <w:pPr>
                                  <w:pStyle w:val="PreparedBy"/>
                                  <w:rPr>
                                    <w:color w:val="808080" w:themeColor="background1" w:themeShade="80"/>
                                    <w:lang w:val="tr-TR"/>
                                  </w:rPr>
                                </w:pPr>
                                <w:r>
                                  <w:rPr>
                                    <w:color w:val="808080" w:themeColor="background1" w:themeShade="80"/>
                                    <w:lang w:val="tr-TR"/>
                                  </w:rPr>
                                  <w:t xml:space="preserve">B1 </w:t>
                                </w:r>
                                <w:r w:rsidR="00030944">
                                  <w:rPr>
                                    <w:color w:val="808080" w:themeColor="background1" w:themeShade="80"/>
                                    <w:lang w:val="tr-TR"/>
                                  </w:rPr>
                                  <w:t>Yönetim Sistemleri Yazılım ve Danışmanlık Ltd. Şti</w:t>
                                </w:r>
                              </w:p>
                              <w:p w14:paraId="25A22E91" w14:textId="70DF7070" w:rsidR="00030944" w:rsidRDefault="00030944" w:rsidP="00030944">
                                <w:pPr>
                                  <w:pStyle w:val="PreparedBy"/>
                                  <w:rPr>
                                    <w:color w:val="808080" w:themeColor="background1" w:themeShade="80"/>
                                    <w:lang w:val="tr-TR"/>
                                  </w:rPr>
                                </w:pPr>
                                <w:r w:rsidRPr="00030944">
                                  <w:rPr>
                                    <w:color w:val="808080" w:themeColor="background1" w:themeShade="80"/>
                                    <w:lang w:val="tr-TR"/>
                                  </w:rPr>
                                  <w:t>Esentepe Mah. Kasap Sok., Eser İş Merkezi</w:t>
                                </w:r>
                              </w:p>
                              <w:p w14:paraId="46E95D17" w14:textId="4FA3DC47" w:rsidR="00030944" w:rsidRDefault="00030944" w:rsidP="00030944">
                                <w:pPr>
                                  <w:pStyle w:val="PreparedBy"/>
                                  <w:rPr>
                                    <w:color w:val="808080" w:themeColor="background1" w:themeShade="80"/>
                                    <w:lang w:val="tr-TR"/>
                                  </w:rPr>
                                </w:pPr>
                                <w:r w:rsidRPr="00030944">
                                  <w:rPr>
                                    <w:color w:val="808080" w:themeColor="background1" w:themeShade="80"/>
                                    <w:lang w:val="tr-TR"/>
                                  </w:rPr>
                                  <w:t>B Blok No:18/39 Kat : 4 / Şişli / Istanbul</w:t>
                                </w:r>
                              </w:p>
                              <w:p w14:paraId="5C466450" w14:textId="77777777" w:rsidR="00030944" w:rsidRDefault="00030944" w:rsidP="00030944">
                                <w:pPr>
                                  <w:pStyle w:val="PreparedBy"/>
                                  <w:rPr>
                                    <w:color w:val="808080" w:themeColor="background1" w:themeShade="80"/>
                                    <w:lang w:val="tr-TR"/>
                                  </w:rPr>
                                </w:pPr>
                              </w:p>
                              <w:p w14:paraId="138326B5" w14:textId="646F9D5E" w:rsidR="00030944" w:rsidRDefault="00030944" w:rsidP="00030944">
                                <w:pPr>
                                  <w:pStyle w:val="PreparedBy"/>
                                  <w:rPr>
                                    <w:color w:val="808080" w:themeColor="background1" w:themeShade="80"/>
                                    <w:lang w:val="tr-TR"/>
                                  </w:rPr>
                                </w:pPr>
                                <w:r>
                                  <w:rPr>
                                    <w:color w:val="808080" w:themeColor="background1" w:themeShade="80"/>
                                    <w:lang w:val="tr-TR"/>
                                  </w:rPr>
                                  <w:t>0532 540 1194</w:t>
                                </w:r>
                              </w:p>
                              <w:p w14:paraId="15A9977C" w14:textId="59DE299F" w:rsidR="0063710F" w:rsidRPr="00EF6FC4" w:rsidRDefault="00030944" w:rsidP="00EC3585">
                                <w:pPr>
                                  <w:pStyle w:val="PreparedBy"/>
                                  <w:rPr>
                                    <w:color w:val="808080" w:themeColor="background1" w:themeShade="80"/>
                                    <w:lang w:val="tr-TR"/>
                                  </w:rPr>
                                </w:pPr>
                                <w:r>
                                  <w:rPr>
                                    <w:color w:val="808080" w:themeColor="background1" w:themeShade="80"/>
                                    <w:lang w:val="tr-TR"/>
                                  </w:rPr>
                                  <w:t>ibrahim@imaconsult.com</w:t>
                                </w:r>
                              </w:p>
                              <w:p w14:paraId="26251F8E" w14:textId="77777777" w:rsidR="0063710F" w:rsidRPr="00EF6FC4" w:rsidRDefault="0063710F" w:rsidP="00EC3585">
                                <w:pPr>
                                  <w:pStyle w:val="PreparedBy"/>
                                  <w:rPr>
                                    <w:color w:val="808080" w:themeColor="background1" w:themeShade="80"/>
                                    <w:lang w:val="tr-TR"/>
                                  </w:rPr>
                                </w:pPr>
                              </w:p>
                              <w:p w14:paraId="79384434" w14:textId="77777777" w:rsidR="0063710F" w:rsidRPr="00EF6FC4" w:rsidRDefault="0063710F" w:rsidP="00EC3585">
                                <w:pPr>
                                  <w:pStyle w:val="PreparedBy"/>
                                  <w:rPr>
                                    <w:color w:val="808080" w:themeColor="background1" w:themeShade="80"/>
                                    <w:lang w:val="tr-TR"/>
                                  </w:rPr>
                                </w:pPr>
                              </w:p>
                              <w:p w14:paraId="7E9D72E0" w14:textId="0CE8E92D" w:rsidR="0063710F" w:rsidRPr="00EF6FC4" w:rsidRDefault="0063710F" w:rsidP="00EC3585">
                                <w:pPr>
                                  <w:pStyle w:val="PreparedBy"/>
                                  <w:rPr>
                                    <w:color w:val="808080" w:themeColor="background1" w:themeShade="80"/>
                                    <w:lang w:val="tr-TR"/>
                                  </w:rPr>
                                </w:pPr>
                                <w:r>
                                  <w:rPr>
                                    <w:color w:val="808080" w:themeColor="background1" w:themeShade="80"/>
                                    <w:lang w:val="tr-TR"/>
                                  </w:rPr>
                                  <w:t>Version</w:t>
                                </w:r>
                                <w:r>
                                  <w:rPr>
                                    <w:color w:val="808080" w:themeColor="background1" w:themeShade="80"/>
                                    <w:lang w:val="tr-TR"/>
                                  </w:rPr>
                                  <w:tab/>
                                  <w:t>: 01</w:t>
                                </w:r>
                              </w:p>
                              <w:p w14:paraId="794D0278" w14:textId="17F6E028" w:rsidR="0063710F" w:rsidRPr="00EF6FC4" w:rsidRDefault="0063710F" w:rsidP="00EC3585">
                                <w:pPr>
                                  <w:pStyle w:val="PreparedBy"/>
                                  <w:ind w:hanging="1701"/>
                                  <w:rPr>
                                    <w:color w:val="808080" w:themeColor="background1" w:themeShade="80"/>
                                    <w:lang w:val="tr-TR"/>
                                  </w:rPr>
                                </w:pPr>
                                <w:r w:rsidRPr="00EF6FC4">
                                  <w:rPr>
                                    <w:color w:val="808080" w:themeColor="background1" w:themeShade="80"/>
                                    <w:lang w:val="tr-TR"/>
                                  </w:rPr>
                                  <w:t>Tarih</w:t>
                                </w:r>
                                <w:r w:rsidRPr="00EF6FC4">
                                  <w:rPr>
                                    <w:color w:val="808080" w:themeColor="background1" w:themeShade="80"/>
                                    <w:lang w:val="tr-TR"/>
                                  </w:rPr>
                                  <w:tab/>
                                </w:r>
                                <w:r>
                                  <w:rPr>
                                    <w:color w:val="808080" w:themeColor="background1" w:themeShade="80"/>
                                    <w:lang w:val="tr-TR"/>
                                  </w:rPr>
                                  <w:t>Date</w:t>
                                </w:r>
                                <w:r w:rsidRPr="00EF6FC4">
                                  <w:rPr>
                                    <w:color w:val="808080" w:themeColor="background1" w:themeShade="80"/>
                                    <w:lang w:val="tr-TR"/>
                                  </w:rPr>
                                  <w:tab/>
                                  <w:t xml:space="preserve">: </w:t>
                                </w:r>
                                <w:r w:rsidR="00030944">
                                  <w:rPr>
                                    <w:color w:val="808080" w:themeColor="background1" w:themeShade="80"/>
                                    <w:lang w:val="tr-TR"/>
                                  </w:rPr>
                                  <w:t>09-12-2016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F45F7" id="_x0000_t202" coordsize="21600,21600" o:spt="202" path="m,l,21600r21600,l21600,xe">
                    <v:stroke joinstyle="miter"/>
                    <v:path gradientshapeok="t" o:connecttype="rect"/>
                  </v:shapetype>
                  <v:shape id="Text Box 1" o:spid="_x0000_s1026" type="#_x0000_t202" style="position:absolute;left:0;text-align:left;margin-left:17.7pt;margin-top:124.55pt;width:291.1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" filled="f" stroked="f">
                    <v:textbox>
                      <w:txbxContent>
                        <w:p w14:paraId="7DA867AA" w14:textId="7C3E8120" w:rsidR="0063710F" w:rsidRPr="00EF6FC4" w:rsidRDefault="00767DE2" w:rsidP="00EC3585">
                          <w:pPr>
                            <w:pStyle w:val="PreparedBy"/>
                            <w:rPr>
                              <w:color w:val="808080" w:themeColor="background1" w:themeShade="80"/>
                              <w:lang w:val="tr-TR"/>
                            </w:rPr>
                          </w:pPr>
                          <w:sdt>
                            <w:sdtPr>
                              <w:rPr>
                                <w:b/>
                                <w:bCs/>
                                <w:color w:val="808080" w:themeColor="background1" w:themeShade="80"/>
                              </w:rPr>
                              <w:alias w:val="Author"/>
                              <w:id w:val="-1498263170"/>
                              <w:dataBinding w:prefixMappings="xmlns:ns0='http://schemas.openxmlformats.org/package/2006/metadata/core-properties' xmlns:ns1='http://purl.org/dc/elements/1.1/'" w:xpath="/ns0:coreProperties[1]/ns1:creator[1]" w:storeItemID="{6C3C8BC8-F283-45AE-878A-BAB7291924A1}"/>
                              <w:text/>
                            </w:sdtPr>
                            <w:sdtEndPr/>
                            <w:sdtContent>
                              <w:r w:rsidR="00B21F01">
                                <w:rPr>
                                  <w:b/>
                                  <w:bCs/>
                                  <w:color w:val="808080" w:themeColor="background1" w:themeShade="80"/>
                                  <w:lang w:val="tr-TR"/>
                                </w:rPr>
                                <w:t>Ibrahim ÇOBANİ</w:t>
                              </w:r>
                            </w:sdtContent>
                          </w:sdt>
                        </w:p>
                        <w:p w14:paraId="409DEF60" w14:textId="165D485B" w:rsidR="0063710F" w:rsidRPr="00EF6FC4" w:rsidRDefault="00B21F01" w:rsidP="00EC3585">
                          <w:pPr>
                            <w:pStyle w:val="PreparedBy"/>
                            <w:rPr>
                              <w:color w:val="808080" w:themeColor="background1" w:themeShade="80"/>
                              <w:lang w:val="tr-TR"/>
                            </w:rPr>
                          </w:pPr>
                          <w:r>
                            <w:rPr>
                              <w:color w:val="808080" w:themeColor="background1" w:themeShade="80"/>
                              <w:lang w:val="tr-TR"/>
                            </w:rPr>
                            <w:t xml:space="preserve">B1 </w:t>
                          </w:r>
                          <w:r w:rsidR="00030944">
                            <w:rPr>
                              <w:color w:val="808080" w:themeColor="background1" w:themeShade="80"/>
                              <w:lang w:val="tr-TR"/>
                            </w:rPr>
                            <w:t>Yönetim Sistemleri Yazılım ve Danışmanlık Ltd. Şti</w:t>
                          </w:r>
                        </w:p>
                        <w:p w14:paraId="25A22E91" w14:textId="70DF7070" w:rsidR="00030944" w:rsidRDefault="00030944" w:rsidP="00030944">
                          <w:pPr>
                            <w:pStyle w:val="PreparedBy"/>
                            <w:rPr>
                              <w:color w:val="808080" w:themeColor="background1" w:themeShade="80"/>
                              <w:lang w:val="tr-TR"/>
                            </w:rPr>
                          </w:pPr>
                          <w:r w:rsidRPr="00030944">
                            <w:rPr>
                              <w:color w:val="808080" w:themeColor="background1" w:themeShade="80"/>
                              <w:lang w:val="tr-TR"/>
                            </w:rPr>
                            <w:t>Esentepe Mah. Kasap Sok., Eser İş Merkezi</w:t>
                          </w:r>
                        </w:p>
                        <w:p w14:paraId="46E95D17" w14:textId="4FA3DC47" w:rsidR="00030944" w:rsidRDefault="00030944" w:rsidP="00030944">
                          <w:pPr>
                            <w:pStyle w:val="PreparedBy"/>
                            <w:rPr>
                              <w:color w:val="808080" w:themeColor="background1" w:themeShade="80"/>
                              <w:lang w:val="tr-TR"/>
                            </w:rPr>
                          </w:pPr>
                          <w:r w:rsidRPr="00030944">
                            <w:rPr>
                              <w:color w:val="808080" w:themeColor="background1" w:themeShade="80"/>
                              <w:lang w:val="tr-TR"/>
                            </w:rPr>
                            <w:t>B Blok No:18/39 Kat : 4 / Şişli / Istanbul</w:t>
                          </w:r>
                        </w:p>
                        <w:p w14:paraId="5C466450" w14:textId="77777777" w:rsidR="00030944" w:rsidRDefault="00030944" w:rsidP="00030944">
                          <w:pPr>
                            <w:pStyle w:val="PreparedBy"/>
                            <w:rPr>
                              <w:color w:val="808080" w:themeColor="background1" w:themeShade="80"/>
                              <w:lang w:val="tr-TR"/>
                            </w:rPr>
                          </w:pPr>
                        </w:p>
                        <w:p w14:paraId="138326B5" w14:textId="646F9D5E" w:rsidR="00030944" w:rsidRDefault="00030944" w:rsidP="00030944">
                          <w:pPr>
                            <w:pStyle w:val="PreparedBy"/>
                            <w:rPr>
                              <w:color w:val="808080" w:themeColor="background1" w:themeShade="80"/>
                              <w:lang w:val="tr-TR"/>
                            </w:rPr>
                          </w:pPr>
                          <w:r>
                            <w:rPr>
                              <w:color w:val="808080" w:themeColor="background1" w:themeShade="80"/>
                              <w:lang w:val="tr-TR"/>
                            </w:rPr>
                            <w:t>0532 540 1194</w:t>
                          </w:r>
                        </w:p>
                        <w:p w14:paraId="15A9977C" w14:textId="59DE299F" w:rsidR="0063710F" w:rsidRPr="00EF6FC4" w:rsidRDefault="00030944" w:rsidP="00EC3585">
                          <w:pPr>
                            <w:pStyle w:val="PreparedBy"/>
                            <w:rPr>
                              <w:color w:val="808080" w:themeColor="background1" w:themeShade="80"/>
                              <w:lang w:val="tr-TR"/>
                            </w:rPr>
                          </w:pPr>
                          <w:r>
                            <w:rPr>
                              <w:color w:val="808080" w:themeColor="background1" w:themeShade="80"/>
                              <w:lang w:val="tr-TR"/>
                            </w:rPr>
                            <w:t>ibrahim@imaconsult.com</w:t>
                          </w:r>
                        </w:p>
                        <w:p w14:paraId="26251F8E" w14:textId="77777777" w:rsidR="0063710F" w:rsidRPr="00EF6FC4" w:rsidRDefault="0063710F" w:rsidP="00EC3585">
                          <w:pPr>
                            <w:pStyle w:val="PreparedBy"/>
                            <w:rPr>
                              <w:color w:val="808080" w:themeColor="background1" w:themeShade="80"/>
                              <w:lang w:val="tr-TR"/>
                            </w:rPr>
                          </w:pPr>
                        </w:p>
                        <w:p w14:paraId="79384434" w14:textId="77777777" w:rsidR="0063710F" w:rsidRPr="00EF6FC4" w:rsidRDefault="0063710F" w:rsidP="00EC3585">
                          <w:pPr>
                            <w:pStyle w:val="PreparedBy"/>
                            <w:rPr>
                              <w:color w:val="808080" w:themeColor="background1" w:themeShade="80"/>
                              <w:lang w:val="tr-TR"/>
                            </w:rPr>
                          </w:pPr>
                        </w:p>
                        <w:p w14:paraId="7E9D72E0" w14:textId="0CE8E92D" w:rsidR="0063710F" w:rsidRPr="00EF6FC4" w:rsidRDefault="0063710F" w:rsidP="00EC3585">
                          <w:pPr>
                            <w:pStyle w:val="PreparedBy"/>
                            <w:rPr>
                              <w:color w:val="808080" w:themeColor="background1" w:themeShade="80"/>
                              <w:lang w:val="tr-TR"/>
                            </w:rPr>
                          </w:pPr>
                          <w:r>
                            <w:rPr>
                              <w:color w:val="808080" w:themeColor="background1" w:themeShade="80"/>
                              <w:lang w:val="tr-TR"/>
                            </w:rPr>
                            <w:t>Version</w:t>
                          </w:r>
                          <w:r>
                            <w:rPr>
                              <w:color w:val="808080" w:themeColor="background1" w:themeShade="80"/>
                              <w:lang w:val="tr-TR"/>
                            </w:rPr>
                            <w:tab/>
                            <w:t>: 01</w:t>
                          </w:r>
                        </w:p>
                        <w:p w14:paraId="794D0278" w14:textId="17F6E028" w:rsidR="0063710F" w:rsidRPr="00EF6FC4" w:rsidRDefault="0063710F" w:rsidP="00EC3585">
                          <w:pPr>
                            <w:pStyle w:val="PreparedBy"/>
                            <w:ind w:hanging="1701"/>
                            <w:rPr>
                              <w:color w:val="808080" w:themeColor="background1" w:themeShade="80"/>
                              <w:lang w:val="tr-TR"/>
                            </w:rPr>
                          </w:pPr>
                          <w:r w:rsidRPr="00EF6FC4">
                            <w:rPr>
                              <w:color w:val="808080" w:themeColor="background1" w:themeShade="80"/>
                              <w:lang w:val="tr-TR"/>
                            </w:rPr>
                            <w:t>Tarih</w:t>
                          </w:r>
                          <w:r w:rsidRPr="00EF6FC4">
                            <w:rPr>
                              <w:color w:val="808080" w:themeColor="background1" w:themeShade="80"/>
                              <w:lang w:val="tr-TR"/>
                            </w:rPr>
                            <w:tab/>
                          </w:r>
                          <w:r>
                            <w:rPr>
                              <w:color w:val="808080" w:themeColor="background1" w:themeShade="80"/>
                              <w:lang w:val="tr-TR"/>
                            </w:rPr>
                            <w:t>Date</w:t>
                          </w:r>
                          <w:r w:rsidRPr="00EF6FC4">
                            <w:rPr>
                              <w:color w:val="808080" w:themeColor="background1" w:themeShade="80"/>
                              <w:lang w:val="tr-TR"/>
                            </w:rPr>
                            <w:tab/>
                            <w:t xml:space="preserve">: </w:t>
                          </w:r>
                          <w:r w:rsidR="00030944">
                            <w:rPr>
                              <w:color w:val="808080" w:themeColor="background1" w:themeShade="80"/>
                              <w:lang w:val="tr-TR"/>
                            </w:rPr>
                            <w:t>09-12-2016</w:t>
                          </w:r>
                        </w:p>
                      </w:txbxContent>
                    </v:textbox>
                  </v:shape>
                </w:pict>
              </mc:Fallback>
            </mc:AlternateContent>
          </w:r>
          <w:r w:rsidR="00EF6FC4" w:rsidRPr="00F103FD">
            <w:rPr>
              <w:lang w:val="tr-TR"/>
            </w:rPr>
            <w:br w:type="page"/>
          </w:r>
        </w:p>
      </w:sdtContent>
    </w:sdt>
    <w:p w14:paraId="00C29257" w14:textId="47508DCB" w:rsidR="003B6AB6" w:rsidRPr="00F103FD" w:rsidRDefault="00F103FD" w:rsidP="009C0CD7">
      <w:pPr>
        <w:jc w:val="both"/>
        <w:rPr>
          <w:rFonts w:asciiTheme="majorHAnsi" w:hAnsiTheme="majorHAnsi"/>
          <w:b/>
          <w:color w:val="808080" w:themeColor="background1" w:themeShade="80"/>
          <w:sz w:val="28"/>
          <w:szCs w:val="28"/>
          <w:lang w:val="tr-TR"/>
        </w:rPr>
      </w:pPr>
      <w:r w:rsidRPr="00F103FD">
        <w:rPr>
          <w:rFonts w:asciiTheme="majorHAnsi" w:hAnsiTheme="majorHAnsi"/>
          <w:b/>
          <w:color w:val="808080" w:themeColor="background1" w:themeShade="80"/>
          <w:sz w:val="28"/>
          <w:szCs w:val="28"/>
          <w:lang w:val="tr-TR"/>
        </w:rPr>
        <w:lastRenderedPageBreak/>
        <w:t>İÇİNDEKİLER</w:t>
      </w:r>
    </w:p>
    <w:p w14:paraId="1905BC25" w14:textId="77777777" w:rsidR="009F6302" w:rsidRDefault="00BA258B">
      <w:pPr>
        <w:pStyle w:val="TOC1"/>
        <w:tabs>
          <w:tab w:val="left" w:pos="440"/>
          <w:tab w:val="right" w:leader="dot" w:pos="9060"/>
        </w:tabs>
        <w:rPr>
          <w:rFonts w:cstheme="minorBidi"/>
          <w:b w:val="0"/>
          <w:bCs w:val="0"/>
          <w:caps w:val="0"/>
          <w:noProof/>
          <w:sz w:val="22"/>
          <w:szCs w:val="22"/>
          <w:lang w:val="tr-TR"/>
        </w:rPr>
      </w:pPr>
      <w:r w:rsidRPr="00F103FD">
        <w:rPr>
          <w:lang w:val="tr-TR"/>
        </w:rPr>
        <w:fldChar w:fldCharType="begin"/>
      </w:r>
      <w:r w:rsidR="008C4DA9" w:rsidRPr="00F103FD">
        <w:rPr>
          <w:lang w:val="tr-TR"/>
        </w:rPr>
        <w:instrText xml:space="preserve"> TOC \o "1-3" \h \z \u </w:instrText>
      </w:r>
      <w:r w:rsidRPr="00F103FD">
        <w:rPr>
          <w:lang w:val="tr-TR"/>
        </w:rPr>
        <w:fldChar w:fldCharType="separate"/>
      </w:r>
      <w:hyperlink w:anchor="_Toc469076530" w:history="1">
        <w:r w:rsidR="009F6302" w:rsidRPr="00DE3DA4">
          <w:rPr>
            <w:rStyle w:val="Hyperlink"/>
            <w:noProof/>
            <w:lang w:val="tr-TR"/>
          </w:rPr>
          <w:t>1</w:t>
        </w:r>
        <w:r w:rsidR="009F6302">
          <w:rPr>
            <w:rFonts w:cstheme="minorBidi"/>
            <w:b w:val="0"/>
            <w:bCs w:val="0"/>
            <w:caps w:val="0"/>
            <w:noProof/>
            <w:sz w:val="22"/>
            <w:szCs w:val="22"/>
            <w:lang w:val="tr-TR"/>
          </w:rPr>
          <w:tab/>
        </w:r>
        <w:r w:rsidR="009F6302" w:rsidRPr="00DE3DA4">
          <w:rPr>
            <w:rStyle w:val="Hyperlink"/>
            <w:noProof/>
            <w:lang w:val="tr-TR"/>
          </w:rPr>
          <w:t>giriş</w:t>
        </w:r>
        <w:r w:rsidR="009F6302">
          <w:rPr>
            <w:noProof/>
            <w:webHidden/>
          </w:rPr>
          <w:tab/>
        </w:r>
        <w:r w:rsidR="009F6302">
          <w:rPr>
            <w:noProof/>
            <w:webHidden/>
          </w:rPr>
          <w:fldChar w:fldCharType="begin"/>
        </w:r>
        <w:r w:rsidR="009F6302">
          <w:rPr>
            <w:noProof/>
            <w:webHidden/>
          </w:rPr>
          <w:instrText xml:space="preserve"> PAGEREF _Toc469076530 \h </w:instrText>
        </w:r>
        <w:r w:rsidR="009F6302">
          <w:rPr>
            <w:noProof/>
            <w:webHidden/>
          </w:rPr>
        </w:r>
        <w:r w:rsidR="009F6302">
          <w:rPr>
            <w:noProof/>
            <w:webHidden/>
          </w:rPr>
          <w:fldChar w:fldCharType="separate"/>
        </w:r>
        <w:r w:rsidR="009F6302">
          <w:rPr>
            <w:noProof/>
            <w:webHidden/>
          </w:rPr>
          <w:t>3</w:t>
        </w:r>
        <w:r w:rsidR="009F6302">
          <w:rPr>
            <w:noProof/>
            <w:webHidden/>
          </w:rPr>
          <w:fldChar w:fldCharType="end"/>
        </w:r>
      </w:hyperlink>
    </w:p>
    <w:p w14:paraId="0C0F9316" w14:textId="77777777" w:rsidR="009F6302" w:rsidRDefault="009F6302">
      <w:pPr>
        <w:pStyle w:val="TOC1"/>
        <w:tabs>
          <w:tab w:val="left" w:pos="440"/>
          <w:tab w:val="right" w:leader="dot" w:pos="9060"/>
        </w:tabs>
        <w:rPr>
          <w:rFonts w:cstheme="minorBidi"/>
          <w:b w:val="0"/>
          <w:bCs w:val="0"/>
          <w:caps w:val="0"/>
          <w:noProof/>
          <w:sz w:val="22"/>
          <w:szCs w:val="22"/>
          <w:lang w:val="tr-TR"/>
        </w:rPr>
      </w:pPr>
      <w:hyperlink w:anchor="_Toc469076531" w:history="1">
        <w:r w:rsidRPr="00DE3DA4">
          <w:rPr>
            <w:rStyle w:val="Hyperlink"/>
            <w:noProof/>
            <w:lang w:val="tr-TR"/>
          </w:rPr>
          <w:t>2</w:t>
        </w:r>
        <w:r>
          <w:rPr>
            <w:rFonts w:cstheme="minorBidi"/>
            <w:b w:val="0"/>
            <w:bCs w:val="0"/>
            <w:caps w:val="0"/>
            <w:noProof/>
            <w:sz w:val="22"/>
            <w:szCs w:val="22"/>
            <w:lang w:val="tr-TR"/>
          </w:rPr>
          <w:tab/>
        </w:r>
        <w:r w:rsidRPr="00DE3DA4">
          <w:rPr>
            <w:rStyle w:val="Hyperlink"/>
            <w:noProof/>
            <w:lang w:val="tr-TR"/>
          </w:rPr>
          <w:t>Windows servis kurulumu</w:t>
        </w:r>
        <w:r>
          <w:rPr>
            <w:noProof/>
            <w:webHidden/>
          </w:rPr>
          <w:tab/>
        </w:r>
        <w:r>
          <w:rPr>
            <w:noProof/>
            <w:webHidden/>
          </w:rPr>
          <w:fldChar w:fldCharType="begin"/>
        </w:r>
        <w:r>
          <w:rPr>
            <w:noProof/>
            <w:webHidden/>
          </w:rPr>
          <w:instrText xml:space="preserve"> PAGEREF _Toc469076531 \h </w:instrText>
        </w:r>
        <w:r>
          <w:rPr>
            <w:noProof/>
            <w:webHidden/>
          </w:rPr>
        </w:r>
        <w:r>
          <w:rPr>
            <w:noProof/>
            <w:webHidden/>
          </w:rPr>
          <w:fldChar w:fldCharType="separate"/>
        </w:r>
        <w:r>
          <w:rPr>
            <w:noProof/>
            <w:webHidden/>
          </w:rPr>
          <w:t>4</w:t>
        </w:r>
        <w:r>
          <w:rPr>
            <w:noProof/>
            <w:webHidden/>
          </w:rPr>
          <w:fldChar w:fldCharType="end"/>
        </w:r>
      </w:hyperlink>
    </w:p>
    <w:p w14:paraId="4C8A7CF2" w14:textId="77777777" w:rsidR="009F6302" w:rsidRDefault="009F6302">
      <w:pPr>
        <w:pStyle w:val="TOC2"/>
        <w:tabs>
          <w:tab w:val="left" w:pos="880"/>
          <w:tab w:val="right" w:leader="dot" w:pos="9060"/>
        </w:tabs>
        <w:rPr>
          <w:rFonts w:cstheme="minorBidi"/>
          <w:smallCaps w:val="0"/>
          <w:noProof/>
          <w:sz w:val="22"/>
          <w:szCs w:val="22"/>
          <w:lang w:val="tr-TR"/>
        </w:rPr>
      </w:pPr>
      <w:hyperlink w:anchor="_Toc469076532" w:history="1">
        <w:r w:rsidRPr="00DE3DA4">
          <w:rPr>
            <w:rStyle w:val="Hyperlink"/>
            <w:noProof/>
            <w:lang w:val="tr-TR"/>
          </w:rPr>
          <w:t>2.1</w:t>
        </w:r>
        <w:r>
          <w:rPr>
            <w:rFonts w:cstheme="minorBidi"/>
            <w:smallCaps w:val="0"/>
            <w:noProof/>
            <w:sz w:val="22"/>
            <w:szCs w:val="22"/>
            <w:lang w:val="tr-TR"/>
          </w:rPr>
          <w:tab/>
        </w:r>
        <w:r w:rsidRPr="00DE3DA4">
          <w:rPr>
            <w:rStyle w:val="Hyperlink"/>
            <w:noProof/>
            <w:lang w:val="tr-TR"/>
          </w:rPr>
          <w:t>Kurulum için gereklilikler</w:t>
        </w:r>
        <w:r>
          <w:rPr>
            <w:noProof/>
            <w:webHidden/>
          </w:rPr>
          <w:tab/>
        </w:r>
        <w:r>
          <w:rPr>
            <w:noProof/>
            <w:webHidden/>
          </w:rPr>
          <w:fldChar w:fldCharType="begin"/>
        </w:r>
        <w:r>
          <w:rPr>
            <w:noProof/>
            <w:webHidden/>
          </w:rPr>
          <w:instrText xml:space="preserve"> PAGEREF _Toc469076532 \h </w:instrText>
        </w:r>
        <w:r>
          <w:rPr>
            <w:noProof/>
            <w:webHidden/>
          </w:rPr>
        </w:r>
        <w:r>
          <w:rPr>
            <w:noProof/>
            <w:webHidden/>
          </w:rPr>
          <w:fldChar w:fldCharType="separate"/>
        </w:r>
        <w:r>
          <w:rPr>
            <w:noProof/>
            <w:webHidden/>
          </w:rPr>
          <w:t>4</w:t>
        </w:r>
        <w:r>
          <w:rPr>
            <w:noProof/>
            <w:webHidden/>
          </w:rPr>
          <w:fldChar w:fldCharType="end"/>
        </w:r>
      </w:hyperlink>
    </w:p>
    <w:p w14:paraId="77E83477" w14:textId="77777777" w:rsidR="009F6302" w:rsidRDefault="009F6302">
      <w:pPr>
        <w:pStyle w:val="TOC2"/>
        <w:tabs>
          <w:tab w:val="left" w:pos="880"/>
          <w:tab w:val="right" w:leader="dot" w:pos="9060"/>
        </w:tabs>
        <w:rPr>
          <w:rFonts w:cstheme="minorBidi"/>
          <w:smallCaps w:val="0"/>
          <w:noProof/>
          <w:sz w:val="22"/>
          <w:szCs w:val="22"/>
          <w:lang w:val="tr-TR"/>
        </w:rPr>
      </w:pPr>
      <w:hyperlink w:anchor="_Toc469076533" w:history="1">
        <w:r w:rsidRPr="00DE3DA4">
          <w:rPr>
            <w:rStyle w:val="Hyperlink"/>
            <w:noProof/>
            <w:lang w:val="tr-TR"/>
          </w:rPr>
          <w:t>2.2</w:t>
        </w:r>
        <w:r>
          <w:rPr>
            <w:rFonts w:cstheme="minorBidi"/>
            <w:smallCaps w:val="0"/>
            <w:noProof/>
            <w:sz w:val="22"/>
            <w:szCs w:val="22"/>
            <w:lang w:val="tr-TR"/>
          </w:rPr>
          <w:tab/>
        </w:r>
        <w:r w:rsidRPr="00DE3DA4">
          <w:rPr>
            <w:rStyle w:val="Hyperlink"/>
            <w:noProof/>
            <w:lang w:val="tr-TR"/>
          </w:rPr>
          <w:t>Setup Dosyasının İndirilmesi</w:t>
        </w:r>
        <w:r>
          <w:rPr>
            <w:noProof/>
            <w:webHidden/>
          </w:rPr>
          <w:tab/>
        </w:r>
        <w:r>
          <w:rPr>
            <w:noProof/>
            <w:webHidden/>
          </w:rPr>
          <w:fldChar w:fldCharType="begin"/>
        </w:r>
        <w:r>
          <w:rPr>
            <w:noProof/>
            <w:webHidden/>
          </w:rPr>
          <w:instrText xml:space="preserve"> PAGEREF _Toc469076533 \h </w:instrText>
        </w:r>
        <w:r>
          <w:rPr>
            <w:noProof/>
            <w:webHidden/>
          </w:rPr>
        </w:r>
        <w:r>
          <w:rPr>
            <w:noProof/>
            <w:webHidden/>
          </w:rPr>
          <w:fldChar w:fldCharType="separate"/>
        </w:r>
        <w:r>
          <w:rPr>
            <w:noProof/>
            <w:webHidden/>
          </w:rPr>
          <w:t>5</w:t>
        </w:r>
        <w:r>
          <w:rPr>
            <w:noProof/>
            <w:webHidden/>
          </w:rPr>
          <w:fldChar w:fldCharType="end"/>
        </w:r>
      </w:hyperlink>
    </w:p>
    <w:p w14:paraId="2231B04B" w14:textId="77777777" w:rsidR="009F6302" w:rsidRDefault="009F6302">
      <w:pPr>
        <w:pStyle w:val="TOC2"/>
        <w:tabs>
          <w:tab w:val="left" w:pos="880"/>
          <w:tab w:val="right" w:leader="dot" w:pos="9060"/>
        </w:tabs>
        <w:rPr>
          <w:rFonts w:cstheme="minorBidi"/>
          <w:smallCaps w:val="0"/>
          <w:noProof/>
          <w:sz w:val="22"/>
          <w:szCs w:val="22"/>
          <w:lang w:val="tr-TR"/>
        </w:rPr>
      </w:pPr>
      <w:hyperlink w:anchor="_Toc469076534" w:history="1">
        <w:r w:rsidRPr="00DE3DA4">
          <w:rPr>
            <w:rStyle w:val="Hyperlink"/>
            <w:noProof/>
            <w:lang w:val="tr-TR"/>
          </w:rPr>
          <w:t>2.3</w:t>
        </w:r>
        <w:r>
          <w:rPr>
            <w:rFonts w:cstheme="minorBidi"/>
            <w:smallCaps w:val="0"/>
            <w:noProof/>
            <w:sz w:val="22"/>
            <w:szCs w:val="22"/>
            <w:lang w:val="tr-TR"/>
          </w:rPr>
          <w:tab/>
        </w:r>
        <w:r w:rsidRPr="00DE3DA4">
          <w:rPr>
            <w:rStyle w:val="Hyperlink"/>
            <w:noProof/>
            <w:lang w:val="tr-TR"/>
          </w:rPr>
          <w:t>Kurulum</w:t>
        </w:r>
        <w:r>
          <w:rPr>
            <w:noProof/>
            <w:webHidden/>
          </w:rPr>
          <w:tab/>
        </w:r>
        <w:r>
          <w:rPr>
            <w:noProof/>
            <w:webHidden/>
          </w:rPr>
          <w:fldChar w:fldCharType="begin"/>
        </w:r>
        <w:r>
          <w:rPr>
            <w:noProof/>
            <w:webHidden/>
          </w:rPr>
          <w:instrText xml:space="preserve"> PAGEREF _Toc469076534 \h </w:instrText>
        </w:r>
        <w:r>
          <w:rPr>
            <w:noProof/>
            <w:webHidden/>
          </w:rPr>
        </w:r>
        <w:r>
          <w:rPr>
            <w:noProof/>
            <w:webHidden/>
          </w:rPr>
          <w:fldChar w:fldCharType="separate"/>
        </w:r>
        <w:r>
          <w:rPr>
            <w:noProof/>
            <w:webHidden/>
          </w:rPr>
          <w:t>6</w:t>
        </w:r>
        <w:r>
          <w:rPr>
            <w:noProof/>
            <w:webHidden/>
          </w:rPr>
          <w:fldChar w:fldCharType="end"/>
        </w:r>
      </w:hyperlink>
    </w:p>
    <w:p w14:paraId="6744F8D9" w14:textId="77777777" w:rsidR="009F6302" w:rsidRDefault="009F6302">
      <w:pPr>
        <w:pStyle w:val="TOC2"/>
        <w:tabs>
          <w:tab w:val="left" w:pos="880"/>
          <w:tab w:val="right" w:leader="dot" w:pos="9060"/>
        </w:tabs>
        <w:rPr>
          <w:rFonts w:cstheme="minorBidi"/>
          <w:smallCaps w:val="0"/>
          <w:noProof/>
          <w:sz w:val="22"/>
          <w:szCs w:val="22"/>
          <w:lang w:val="tr-TR"/>
        </w:rPr>
      </w:pPr>
      <w:hyperlink w:anchor="_Toc469076535" w:history="1">
        <w:r w:rsidRPr="00DE3DA4">
          <w:rPr>
            <w:rStyle w:val="Hyperlink"/>
            <w:noProof/>
            <w:lang w:val="tr-TR"/>
          </w:rPr>
          <w:t>2.4</w:t>
        </w:r>
        <w:r>
          <w:rPr>
            <w:rFonts w:cstheme="minorBidi"/>
            <w:smallCaps w:val="0"/>
            <w:noProof/>
            <w:sz w:val="22"/>
            <w:szCs w:val="22"/>
            <w:lang w:val="tr-TR"/>
          </w:rPr>
          <w:tab/>
        </w:r>
        <w:r w:rsidRPr="00DE3DA4">
          <w:rPr>
            <w:rStyle w:val="Hyperlink"/>
            <w:noProof/>
            <w:lang w:val="tr-TR"/>
          </w:rPr>
          <w:t>Servis kullanıcısının tanımlanması.</w:t>
        </w:r>
        <w:r>
          <w:rPr>
            <w:noProof/>
            <w:webHidden/>
          </w:rPr>
          <w:tab/>
        </w:r>
        <w:r>
          <w:rPr>
            <w:noProof/>
            <w:webHidden/>
          </w:rPr>
          <w:fldChar w:fldCharType="begin"/>
        </w:r>
        <w:r>
          <w:rPr>
            <w:noProof/>
            <w:webHidden/>
          </w:rPr>
          <w:instrText xml:space="preserve"> PAGEREF _Toc469076535 \h </w:instrText>
        </w:r>
        <w:r>
          <w:rPr>
            <w:noProof/>
            <w:webHidden/>
          </w:rPr>
        </w:r>
        <w:r>
          <w:rPr>
            <w:noProof/>
            <w:webHidden/>
          </w:rPr>
          <w:fldChar w:fldCharType="separate"/>
        </w:r>
        <w:r>
          <w:rPr>
            <w:noProof/>
            <w:webHidden/>
          </w:rPr>
          <w:t>7</w:t>
        </w:r>
        <w:r>
          <w:rPr>
            <w:noProof/>
            <w:webHidden/>
          </w:rPr>
          <w:fldChar w:fldCharType="end"/>
        </w:r>
      </w:hyperlink>
    </w:p>
    <w:p w14:paraId="5C0B813C" w14:textId="77777777" w:rsidR="009F6302" w:rsidRDefault="009F6302">
      <w:pPr>
        <w:pStyle w:val="TOC2"/>
        <w:tabs>
          <w:tab w:val="left" w:pos="880"/>
          <w:tab w:val="right" w:leader="dot" w:pos="9060"/>
        </w:tabs>
        <w:rPr>
          <w:rFonts w:cstheme="minorBidi"/>
          <w:smallCaps w:val="0"/>
          <w:noProof/>
          <w:sz w:val="22"/>
          <w:szCs w:val="22"/>
          <w:lang w:val="tr-TR"/>
        </w:rPr>
      </w:pPr>
      <w:hyperlink w:anchor="_Toc469076536" w:history="1">
        <w:r w:rsidRPr="00DE3DA4">
          <w:rPr>
            <w:rStyle w:val="Hyperlink"/>
            <w:noProof/>
            <w:lang w:val="tr-TR"/>
          </w:rPr>
          <w:t>2.5</w:t>
        </w:r>
        <w:r>
          <w:rPr>
            <w:rFonts w:cstheme="minorBidi"/>
            <w:smallCaps w:val="0"/>
            <w:noProof/>
            <w:sz w:val="22"/>
            <w:szCs w:val="22"/>
            <w:lang w:val="tr-TR"/>
          </w:rPr>
          <w:tab/>
        </w:r>
        <w:r w:rsidRPr="00DE3DA4">
          <w:rPr>
            <w:rStyle w:val="Hyperlink"/>
            <w:noProof/>
            <w:lang w:val="tr-TR"/>
          </w:rPr>
          <w:t>Config dosyası</w:t>
        </w:r>
        <w:r>
          <w:rPr>
            <w:noProof/>
            <w:webHidden/>
          </w:rPr>
          <w:tab/>
        </w:r>
        <w:r>
          <w:rPr>
            <w:noProof/>
            <w:webHidden/>
          </w:rPr>
          <w:fldChar w:fldCharType="begin"/>
        </w:r>
        <w:r>
          <w:rPr>
            <w:noProof/>
            <w:webHidden/>
          </w:rPr>
          <w:instrText xml:space="preserve"> PAGEREF _Toc469076536 \h </w:instrText>
        </w:r>
        <w:r>
          <w:rPr>
            <w:noProof/>
            <w:webHidden/>
          </w:rPr>
        </w:r>
        <w:r>
          <w:rPr>
            <w:noProof/>
            <w:webHidden/>
          </w:rPr>
          <w:fldChar w:fldCharType="separate"/>
        </w:r>
        <w:r>
          <w:rPr>
            <w:noProof/>
            <w:webHidden/>
          </w:rPr>
          <w:t>8</w:t>
        </w:r>
        <w:r>
          <w:rPr>
            <w:noProof/>
            <w:webHidden/>
          </w:rPr>
          <w:fldChar w:fldCharType="end"/>
        </w:r>
      </w:hyperlink>
    </w:p>
    <w:p w14:paraId="00C2925A" w14:textId="77777777" w:rsidR="00FA1E80" w:rsidRPr="00F103FD" w:rsidRDefault="00BA258B" w:rsidP="009C0CD7">
      <w:pPr>
        <w:jc w:val="both"/>
        <w:rPr>
          <w:lang w:val="tr-TR"/>
        </w:rPr>
      </w:pPr>
      <w:r w:rsidRPr="00F103FD">
        <w:rPr>
          <w:lang w:val="tr-TR"/>
        </w:rPr>
        <w:fldChar w:fldCharType="end"/>
      </w:r>
    </w:p>
    <w:p w14:paraId="00C2925B" w14:textId="77777777" w:rsidR="00FA1E80" w:rsidRPr="00F103FD" w:rsidRDefault="00FA1E80" w:rsidP="009C0CD7">
      <w:pPr>
        <w:jc w:val="both"/>
        <w:rPr>
          <w:lang w:val="tr-TR"/>
        </w:rPr>
      </w:pPr>
      <w:r w:rsidRPr="00F103FD">
        <w:rPr>
          <w:lang w:val="tr-TR"/>
        </w:rPr>
        <w:br w:type="page"/>
      </w:r>
    </w:p>
    <w:p w14:paraId="0ADB884F" w14:textId="27E3A9AB" w:rsidR="00C7739C" w:rsidRPr="00F103FD" w:rsidRDefault="00C7739C" w:rsidP="00E74766">
      <w:pPr>
        <w:pStyle w:val="Heading1"/>
        <w:pBdr>
          <w:bottom w:val="outset" w:sz="12" w:space="0" w:color="808080" w:themeColor="background1" w:themeShade="80"/>
        </w:pBdr>
        <w:ind w:left="720" w:hanging="720"/>
        <w:jc w:val="both"/>
        <w:rPr>
          <w:lang w:val="tr-TR"/>
        </w:rPr>
      </w:pPr>
      <w:bookmarkStart w:id="0" w:name="_Toc332132293"/>
      <w:bookmarkStart w:id="1" w:name="_Toc469076530"/>
      <w:r>
        <w:rPr>
          <w:lang w:val="tr-TR"/>
        </w:rPr>
        <w:lastRenderedPageBreak/>
        <w:t>giriş</w:t>
      </w:r>
      <w:bookmarkEnd w:id="1"/>
    </w:p>
    <w:p w14:paraId="01BF3C9A" w14:textId="509ED4B9" w:rsidR="00C7739C" w:rsidRDefault="00C7739C" w:rsidP="009C0CD7">
      <w:pPr>
        <w:jc w:val="both"/>
        <w:rPr>
          <w:lang w:val="tr-TR"/>
        </w:rPr>
      </w:pPr>
      <w:r>
        <w:rPr>
          <w:lang w:val="tr-TR"/>
        </w:rPr>
        <w:t xml:space="preserve">Bu doküman,  </w:t>
      </w:r>
      <w:r w:rsidR="00E74766">
        <w:rPr>
          <w:lang w:val="tr-TR"/>
        </w:rPr>
        <w:t>Bulut tahsilat ve Dynamics NAV entegrasyon servisinin kurulumu hakkındadır.</w:t>
      </w:r>
      <w:bookmarkEnd w:id="0"/>
    </w:p>
    <w:p w14:paraId="78539505" w14:textId="33AAF93B" w:rsidR="00E74766" w:rsidRDefault="00E74766">
      <w:pPr>
        <w:rPr>
          <w:lang w:val="tr-TR"/>
        </w:rPr>
      </w:pPr>
      <w:r>
        <w:rPr>
          <w:lang w:val="tr-TR"/>
        </w:rPr>
        <w:br w:type="page"/>
      </w:r>
    </w:p>
    <w:p w14:paraId="4128266C" w14:textId="77777777" w:rsidR="00E74766" w:rsidRDefault="00E74766" w:rsidP="009C0CD7">
      <w:pPr>
        <w:jc w:val="both"/>
        <w:rPr>
          <w:rFonts w:eastAsiaTheme="majorEastAsia"/>
          <w:b/>
          <w:bCs/>
          <w:caps/>
          <w:lang w:val="tr-TR"/>
        </w:rPr>
      </w:pPr>
    </w:p>
    <w:p w14:paraId="0609115E" w14:textId="6A3E0F47" w:rsidR="00E74766" w:rsidRDefault="00E74766" w:rsidP="00E74766">
      <w:pPr>
        <w:pStyle w:val="Heading1"/>
        <w:ind w:left="720" w:hanging="702"/>
        <w:rPr>
          <w:lang w:val="tr-TR"/>
        </w:rPr>
      </w:pPr>
      <w:bookmarkStart w:id="2" w:name="_Toc469076531"/>
      <w:r>
        <w:rPr>
          <w:lang w:val="tr-TR"/>
        </w:rPr>
        <w:t>Windows servis kurulumu</w:t>
      </w:r>
      <w:bookmarkEnd w:id="2"/>
    </w:p>
    <w:p w14:paraId="69DCF55A" w14:textId="12B96EED" w:rsidR="00E74766" w:rsidRDefault="00E74766" w:rsidP="00E74766">
      <w:pPr>
        <w:rPr>
          <w:lang w:val="tr-TR"/>
        </w:rPr>
      </w:pPr>
      <w:r>
        <w:rPr>
          <w:lang w:val="tr-TR"/>
        </w:rPr>
        <w:t xml:space="preserve">Kurulum dosyasının son halini </w:t>
      </w:r>
      <w:hyperlink r:id="rId9" w:history="1">
        <w:r w:rsidRPr="006E32AE">
          <w:rPr>
            <w:rStyle w:val="Hyperlink"/>
            <w:lang w:val="tr-TR"/>
          </w:rPr>
          <w:t>https://github.com/icobani/NAV-Collection-Integration-Setup</w:t>
        </w:r>
      </w:hyperlink>
      <w:r>
        <w:rPr>
          <w:lang w:val="tr-TR"/>
        </w:rPr>
        <w:t xml:space="preserve"> adresinden indirebilirsiniz. Kurulum adımları için aşağıdaki adımları takip etmelisiniz.</w:t>
      </w:r>
    </w:p>
    <w:p w14:paraId="7565A60C" w14:textId="30D21E8C" w:rsidR="006E6D4F" w:rsidRDefault="006E6D4F" w:rsidP="006E6D4F">
      <w:pPr>
        <w:pStyle w:val="Heading2"/>
        <w:rPr>
          <w:lang w:val="tr-TR"/>
        </w:rPr>
      </w:pPr>
      <w:bookmarkStart w:id="3" w:name="_Toc469076532"/>
      <w:r>
        <w:rPr>
          <w:lang w:val="tr-TR"/>
        </w:rPr>
        <w:t>Kurulum için gereklilikler</w:t>
      </w:r>
      <w:bookmarkEnd w:id="3"/>
    </w:p>
    <w:p w14:paraId="57A0044F" w14:textId="07EA9E28" w:rsidR="006E6D4F" w:rsidRDefault="006E6D4F" w:rsidP="006E6D4F">
      <w:pPr>
        <w:pStyle w:val="ListParagraph"/>
        <w:numPr>
          <w:ilvl w:val="0"/>
          <w:numId w:val="33"/>
        </w:numPr>
        <w:rPr>
          <w:lang w:val="tr-TR"/>
        </w:rPr>
      </w:pPr>
      <w:r w:rsidRPr="006E6D4F">
        <w:rPr>
          <w:lang w:val="tr-TR"/>
        </w:rPr>
        <w:t>Kurulumu yapacağınız kullanıcının servis kurulumu yetkisinin olması gerekmektedir.</w:t>
      </w:r>
    </w:p>
    <w:p w14:paraId="49DEDCF7" w14:textId="77777777" w:rsidR="006E6D4F" w:rsidRDefault="006E6D4F" w:rsidP="006E6D4F">
      <w:pPr>
        <w:pStyle w:val="ListParagraph"/>
        <w:numPr>
          <w:ilvl w:val="0"/>
          <w:numId w:val="33"/>
        </w:numPr>
        <w:rPr>
          <w:lang w:val="tr-TR"/>
        </w:rPr>
      </w:pPr>
      <w:r>
        <w:rPr>
          <w:lang w:val="tr-TR"/>
        </w:rPr>
        <w:t>Kurulum sonrasında servis Dynamics NAV’a Windows Authantication kullanıcısı ile ulaşır. Bu şekilde herhangi bir konfig dosyasında kullanıcı bilgileri ve şifreler kaydedilmez.</w:t>
      </w:r>
    </w:p>
    <w:p w14:paraId="0D27723A" w14:textId="77777777" w:rsidR="006E6D4F" w:rsidRDefault="006E6D4F" w:rsidP="006E6D4F">
      <w:pPr>
        <w:pStyle w:val="ListParagraph"/>
        <w:numPr>
          <w:ilvl w:val="0"/>
          <w:numId w:val="33"/>
        </w:numPr>
        <w:rPr>
          <w:lang w:val="tr-TR"/>
        </w:rPr>
      </w:pPr>
      <w:r>
        <w:rPr>
          <w:lang w:val="tr-TR"/>
        </w:rPr>
        <w:t>Servisin çalışacağı servis kullanıcısının Dynamics NAV tarafındaki yetkilendirmesinin önceden yapılmış oldundan emin olunuz.</w:t>
      </w:r>
    </w:p>
    <w:p w14:paraId="0605B383" w14:textId="77777777" w:rsidR="006E6D4F" w:rsidRDefault="006E6D4F" w:rsidP="006E6D4F">
      <w:pPr>
        <w:pStyle w:val="ListParagraph"/>
        <w:numPr>
          <w:ilvl w:val="0"/>
          <w:numId w:val="33"/>
        </w:numPr>
        <w:rPr>
          <w:lang w:val="tr-TR"/>
        </w:rPr>
      </w:pPr>
      <w:r>
        <w:rPr>
          <w:lang w:val="tr-TR"/>
        </w:rPr>
        <w:t>Servis bulut sistemine Dynamics NAV üzerinde tanımlanan Api kod, kullanıcı ve şifre bilgileri ile bağlanır. Bu ayarların Dynamics NAV üzerinde yapıldığından emin olun.</w:t>
      </w:r>
    </w:p>
    <w:p w14:paraId="119FFDC5" w14:textId="04EA9758" w:rsidR="006E6D4F" w:rsidRDefault="006E6D4F" w:rsidP="006E6D4F">
      <w:pPr>
        <w:pStyle w:val="ListParagraph"/>
        <w:numPr>
          <w:ilvl w:val="0"/>
          <w:numId w:val="33"/>
        </w:numPr>
        <w:rPr>
          <w:lang w:val="tr-TR"/>
        </w:rPr>
      </w:pPr>
      <w:r>
        <w:rPr>
          <w:lang w:val="tr-TR"/>
        </w:rPr>
        <w:t>Bunun haricinde NAV üzerinde yapılması zorunlu olan tanımlamalar için. Dynamics NAV dökümanını edinip gerekli kurulumları tamamlayın.</w:t>
      </w:r>
    </w:p>
    <w:p w14:paraId="30B6EE07" w14:textId="74D641A1" w:rsidR="00614ACE" w:rsidRPr="00614ACE" w:rsidRDefault="00614ACE" w:rsidP="00614ACE">
      <w:pPr>
        <w:rPr>
          <w:lang w:val="tr-TR"/>
        </w:rPr>
      </w:pPr>
      <w:r>
        <w:rPr>
          <w:lang w:val="tr-TR"/>
        </w:rPr>
        <w:br w:type="page"/>
      </w:r>
    </w:p>
    <w:p w14:paraId="783ADAD8" w14:textId="423AFAB3" w:rsidR="006E6D4F" w:rsidRDefault="006E6D4F" w:rsidP="006E6D4F">
      <w:pPr>
        <w:pStyle w:val="Heading2"/>
        <w:rPr>
          <w:lang w:val="tr-TR"/>
        </w:rPr>
      </w:pPr>
      <w:bookmarkStart w:id="4" w:name="_Toc469076533"/>
      <w:r>
        <w:rPr>
          <w:lang w:val="tr-TR"/>
        </w:rPr>
        <w:lastRenderedPageBreak/>
        <w:t>Setup Dosyasının İndirilmesi</w:t>
      </w:r>
      <w:bookmarkEnd w:id="4"/>
    </w:p>
    <w:p w14:paraId="2014680E" w14:textId="5A9D4739" w:rsidR="006E6D4F" w:rsidRDefault="00767DE2" w:rsidP="006E6D4F">
      <w:pPr>
        <w:rPr>
          <w:lang w:val="tr-TR"/>
        </w:rPr>
      </w:pPr>
      <w:hyperlink r:id="rId10" w:history="1">
        <w:r w:rsidR="00614ACE" w:rsidRPr="006E32AE">
          <w:rPr>
            <w:rStyle w:val="Hyperlink"/>
            <w:lang w:val="tr-TR"/>
          </w:rPr>
          <w:t>https://github.com/icobani/NAV-Collection-Integration-Setup</w:t>
        </w:r>
      </w:hyperlink>
      <w:r w:rsidR="00614ACE">
        <w:rPr>
          <w:lang w:val="tr-TR"/>
        </w:rPr>
        <w:t xml:space="preserve"> adresine gidiniz ve setup dosyasını seçiniz. </w:t>
      </w:r>
    </w:p>
    <w:p w14:paraId="5CF14526" w14:textId="40B21A87" w:rsidR="00614ACE" w:rsidRDefault="00614ACE" w:rsidP="006E6D4F">
      <w:pPr>
        <w:rPr>
          <w:lang w:val="tr-TR"/>
        </w:rPr>
      </w:pPr>
      <w:r>
        <w:rPr>
          <w:noProof/>
          <w:lang w:val="tr-TR"/>
        </w:rPr>
        <w:drawing>
          <wp:inline distT="0" distB="0" distL="0" distR="0" wp14:anchorId="46DFE4EF" wp14:editId="7D10ED6A">
            <wp:extent cx="5759450" cy="3706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706495"/>
                    </a:xfrm>
                    <a:prstGeom prst="rect">
                      <a:avLst/>
                    </a:prstGeom>
                  </pic:spPr>
                </pic:pic>
              </a:graphicData>
            </a:graphic>
          </wp:inline>
        </w:drawing>
      </w:r>
    </w:p>
    <w:p w14:paraId="39E6A0FF" w14:textId="77777777" w:rsidR="00614ACE" w:rsidRDefault="00614ACE" w:rsidP="006E6D4F">
      <w:pPr>
        <w:rPr>
          <w:lang w:val="tr-TR"/>
        </w:rPr>
      </w:pPr>
    </w:p>
    <w:p w14:paraId="5002234F" w14:textId="6343C4ED" w:rsidR="00614ACE" w:rsidRDefault="00614ACE" w:rsidP="006E6D4F">
      <w:pPr>
        <w:rPr>
          <w:lang w:val="tr-TR"/>
        </w:rPr>
      </w:pPr>
      <w:r>
        <w:rPr>
          <w:lang w:val="tr-TR"/>
        </w:rPr>
        <w:t>Download butonuna basarak yükleme dosyasını server’a indiriniz.</w:t>
      </w:r>
    </w:p>
    <w:p w14:paraId="7D115FBE" w14:textId="0AC2576C" w:rsidR="00614ACE" w:rsidRDefault="00614ACE" w:rsidP="006E6D4F">
      <w:pPr>
        <w:rPr>
          <w:lang w:val="tr-TR"/>
        </w:rPr>
      </w:pPr>
      <w:r>
        <w:rPr>
          <w:noProof/>
          <w:lang w:val="tr-TR"/>
        </w:rPr>
        <w:drawing>
          <wp:inline distT="0" distB="0" distL="0" distR="0" wp14:anchorId="5CA08580" wp14:editId="2506A8A9">
            <wp:extent cx="5759450" cy="3039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039110"/>
                    </a:xfrm>
                    <a:prstGeom prst="rect">
                      <a:avLst/>
                    </a:prstGeom>
                  </pic:spPr>
                </pic:pic>
              </a:graphicData>
            </a:graphic>
          </wp:inline>
        </w:drawing>
      </w:r>
    </w:p>
    <w:p w14:paraId="5FBB3BDD" w14:textId="4467D863" w:rsidR="00614ACE" w:rsidRDefault="00614ACE">
      <w:pPr>
        <w:rPr>
          <w:lang w:val="tr-TR"/>
        </w:rPr>
      </w:pPr>
      <w:r>
        <w:rPr>
          <w:lang w:val="tr-TR"/>
        </w:rPr>
        <w:br w:type="page"/>
      </w:r>
    </w:p>
    <w:p w14:paraId="5B09AC70" w14:textId="7236F02E" w:rsidR="00614ACE" w:rsidRPr="00614ACE" w:rsidRDefault="00614ACE" w:rsidP="00614ACE">
      <w:pPr>
        <w:pStyle w:val="Heading2"/>
        <w:rPr>
          <w:lang w:val="tr-TR"/>
        </w:rPr>
      </w:pPr>
      <w:bookmarkStart w:id="5" w:name="_Toc469076534"/>
      <w:r>
        <w:rPr>
          <w:lang w:val="tr-TR"/>
        </w:rPr>
        <w:lastRenderedPageBreak/>
        <w:t>Kurulum</w:t>
      </w:r>
      <w:bookmarkEnd w:id="5"/>
    </w:p>
    <w:p w14:paraId="1D293D1A" w14:textId="590D5C41" w:rsidR="00614ACE" w:rsidRDefault="00614ACE" w:rsidP="00614ACE">
      <w:pPr>
        <w:rPr>
          <w:lang w:val="tr-TR"/>
        </w:rPr>
      </w:pPr>
      <w:r>
        <w:rPr>
          <w:lang w:val="tr-TR"/>
        </w:rPr>
        <w:t>Kurulum dosyasını sağ mous’a basarak admin modunda çalıştırınız.</w:t>
      </w:r>
    </w:p>
    <w:p w14:paraId="26CB4243" w14:textId="725114DC" w:rsidR="00614ACE" w:rsidRPr="00614ACE" w:rsidRDefault="00614ACE" w:rsidP="00614ACE">
      <w:pPr>
        <w:rPr>
          <w:lang w:val="tr-TR"/>
        </w:rPr>
      </w:pPr>
      <w:r>
        <w:rPr>
          <w:noProof/>
          <w:lang w:val="tr-TR"/>
        </w:rPr>
        <w:drawing>
          <wp:inline distT="0" distB="0" distL="0" distR="0" wp14:anchorId="2B9A2606" wp14:editId="53B16F72">
            <wp:extent cx="3419048" cy="8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048" cy="838095"/>
                    </a:xfrm>
                    <a:prstGeom prst="rect">
                      <a:avLst/>
                    </a:prstGeom>
                  </pic:spPr>
                </pic:pic>
              </a:graphicData>
            </a:graphic>
          </wp:inline>
        </w:drawing>
      </w:r>
    </w:p>
    <w:p w14:paraId="67A4C274" w14:textId="77777777" w:rsidR="00614ACE" w:rsidRDefault="00614ACE" w:rsidP="006E6D4F">
      <w:pPr>
        <w:rPr>
          <w:lang w:val="tr-TR"/>
        </w:rPr>
      </w:pPr>
    </w:p>
    <w:p w14:paraId="7098FC68" w14:textId="0F36053C" w:rsidR="00614ACE" w:rsidRDefault="00614ACE" w:rsidP="006E6D4F">
      <w:pPr>
        <w:rPr>
          <w:lang w:val="tr-TR"/>
        </w:rPr>
      </w:pPr>
      <w:r>
        <w:rPr>
          <w:lang w:val="tr-TR"/>
        </w:rPr>
        <w:t>Bağlantı ayarlarını aşağıdaki örneğe göre yapınız.</w:t>
      </w:r>
    </w:p>
    <w:p w14:paraId="381816F8" w14:textId="6928CFA0" w:rsidR="00614ACE" w:rsidRDefault="00614ACE" w:rsidP="006E6D4F">
      <w:pPr>
        <w:rPr>
          <w:lang w:val="tr-TR"/>
        </w:rPr>
      </w:pPr>
      <w:r>
        <w:rPr>
          <w:noProof/>
          <w:lang w:val="tr-TR"/>
        </w:rPr>
        <w:drawing>
          <wp:inline distT="0" distB="0" distL="0" distR="0" wp14:anchorId="5DB222D6" wp14:editId="15EF534C">
            <wp:extent cx="4752381" cy="36095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381" cy="3609524"/>
                    </a:xfrm>
                    <a:prstGeom prst="rect">
                      <a:avLst/>
                    </a:prstGeom>
                  </pic:spPr>
                </pic:pic>
              </a:graphicData>
            </a:graphic>
          </wp:inline>
        </w:drawing>
      </w:r>
    </w:p>
    <w:p w14:paraId="1831FBA4" w14:textId="42C44E54" w:rsidR="00614ACE" w:rsidRDefault="00614ACE" w:rsidP="00614ACE">
      <w:pPr>
        <w:pStyle w:val="ListParagraph"/>
        <w:numPr>
          <w:ilvl w:val="0"/>
          <w:numId w:val="34"/>
        </w:numPr>
        <w:rPr>
          <w:lang w:val="tr-TR"/>
        </w:rPr>
      </w:pPr>
      <w:r w:rsidRPr="00614ACE">
        <w:rPr>
          <w:b/>
          <w:lang w:val="tr-TR"/>
        </w:rPr>
        <w:t>Sunucu Adı :</w:t>
      </w:r>
      <w:r>
        <w:rPr>
          <w:lang w:val="tr-TR"/>
        </w:rPr>
        <w:t xml:space="preserve"> Dynamics NAV SQL server’ın adresi</w:t>
      </w:r>
    </w:p>
    <w:p w14:paraId="59EC1399" w14:textId="378409C9" w:rsidR="00614ACE" w:rsidRDefault="00614ACE" w:rsidP="00614ACE">
      <w:pPr>
        <w:pStyle w:val="ListParagraph"/>
        <w:numPr>
          <w:ilvl w:val="0"/>
          <w:numId w:val="34"/>
        </w:numPr>
        <w:rPr>
          <w:lang w:val="tr-TR"/>
        </w:rPr>
      </w:pPr>
      <w:r>
        <w:rPr>
          <w:b/>
          <w:lang w:val="tr-TR"/>
        </w:rPr>
        <w:t>Veritabanı Adı :</w:t>
      </w:r>
      <w:r>
        <w:rPr>
          <w:lang w:val="tr-TR"/>
        </w:rPr>
        <w:t xml:space="preserve"> Dynamics NAV veritabanı adı.</w:t>
      </w:r>
    </w:p>
    <w:p w14:paraId="44D4EC8F" w14:textId="2E0E2EC5" w:rsidR="00614ACE" w:rsidRDefault="00614ACE" w:rsidP="00614ACE">
      <w:pPr>
        <w:pStyle w:val="ListParagraph"/>
        <w:numPr>
          <w:ilvl w:val="0"/>
          <w:numId w:val="34"/>
        </w:numPr>
        <w:rPr>
          <w:lang w:val="tr-TR"/>
        </w:rPr>
      </w:pPr>
      <w:r>
        <w:rPr>
          <w:b/>
          <w:lang w:val="tr-TR"/>
        </w:rPr>
        <w:t xml:space="preserve">Şirket Adı : </w:t>
      </w:r>
      <w:r>
        <w:rPr>
          <w:lang w:val="tr-TR"/>
        </w:rPr>
        <w:t>Çalışılacak şirket.</w:t>
      </w:r>
    </w:p>
    <w:p w14:paraId="1EFEBFBB" w14:textId="17729E58" w:rsidR="00AD490F" w:rsidRDefault="00AD490F" w:rsidP="00614ACE">
      <w:pPr>
        <w:rPr>
          <w:lang w:val="tr-TR"/>
        </w:rPr>
      </w:pPr>
      <w:r>
        <w:rPr>
          <w:lang w:val="tr-TR"/>
        </w:rPr>
        <w:t>Bundan sonraki adımları ileri butonuna basarak takip ediniz.</w:t>
      </w:r>
    </w:p>
    <w:p w14:paraId="23316565" w14:textId="77777777" w:rsidR="00AD490F" w:rsidRDefault="00AD490F">
      <w:pPr>
        <w:rPr>
          <w:lang w:val="tr-TR"/>
        </w:rPr>
      </w:pPr>
      <w:r>
        <w:rPr>
          <w:lang w:val="tr-TR"/>
        </w:rPr>
        <w:br w:type="page"/>
      </w:r>
    </w:p>
    <w:p w14:paraId="3A17F503" w14:textId="2667CBEB" w:rsidR="00AD490F" w:rsidRDefault="00AD490F" w:rsidP="00AD490F">
      <w:pPr>
        <w:pStyle w:val="Heading2"/>
        <w:rPr>
          <w:lang w:val="tr-TR"/>
        </w:rPr>
      </w:pPr>
      <w:bookmarkStart w:id="6" w:name="_Toc469076535"/>
      <w:r>
        <w:rPr>
          <w:lang w:val="tr-TR"/>
        </w:rPr>
        <w:lastRenderedPageBreak/>
        <w:t>Servis kullanıcısının tanımlanması.</w:t>
      </w:r>
      <w:bookmarkEnd w:id="6"/>
    </w:p>
    <w:p w14:paraId="27BD5B64" w14:textId="72475BF7" w:rsidR="00AD490F" w:rsidRDefault="00AD490F" w:rsidP="00AD490F">
      <w:pPr>
        <w:rPr>
          <w:lang w:val="tr-TR"/>
        </w:rPr>
      </w:pPr>
      <w:r>
        <w:rPr>
          <w:lang w:val="tr-TR"/>
        </w:rPr>
        <w:t>Windows + R tuşlarına basarak services.msc komutunu çalıştırınız. Aşağıdaki şekilde servisin sistemde kurulduğunu görebilirsiniz. Gördüğünüz gibi henüz servis çalışmıyor ve kullanıcısı Localsystem account’u seçilmiş durumda. Bu kullanıcı ile NAV’a bağlanamayız bu yüzden Dynamics NAV’da daha önce yetkilendirilmesi yapılmış olan kullanıcıyı bu servise atamalıyız. Bu adımdan sonra servisin çalışacağı tüm işlemler tanımlaması yapılmış olan kullanıcı ile olacaktır.</w:t>
      </w:r>
    </w:p>
    <w:p w14:paraId="7706BFDF" w14:textId="3074EC34" w:rsidR="00AD490F" w:rsidRDefault="00AD490F" w:rsidP="00AD490F">
      <w:pPr>
        <w:rPr>
          <w:lang w:val="tr-TR"/>
        </w:rPr>
      </w:pPr>
      <w:r>
        <w:rPr>
          <w:noProof/>
          <w:lang w:val="tr-TR"/>
        </w:rPr>
        <w:drawing>
          <wp:inline distT="0" distB="0" distL="0" distR="0" wp14:anchorId="1096477B" wp14:editId="6F290103">
            <wp:extent cx="5759450" cy="2382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382520"/>
                    </a:xfrm>
                    <a:prstGeom prst="rect">
                      <a:avLst/>
                    </a:prstGeom>
                  </pic:spPr>
                </pic:pic>
              </a:graphicData>
            </a:graphic>
          </wp:inline>
        </w:drawing>
      </w:r>
    </w:p>
    <w:p w14:paraId="0ADAB1D7" w14:textId="02E52F38" w:rsidR="00DF6D76" w:rsidRDefault="00DF6D76">
      <w:pPr>
        <w:rPr>
          <w:lang w:val="tr-TR"/>
        </w:rPr>
      </w:pPr>
      <w:r>
        <w:rPr>
          <w:lang w:val="tr-TR"/>
        </w:rPr>
        <w:br w:type="page"/>
      </w:r>
    </w:p>
    <w:p w14:paraId="36A010B0" w14:textId="04F6CB1C" w:rsidR="00AD490F" w:rsidRDefault="00AD490F" w:rsidP="00AD490F">
      <w:pPr>
        <w:rPr>
          <w:lang w:val="tr-TR"/>
        </w:rPr>
      </w:pPr>
      <w:r>
        <w:rPr>
          <w:lang w:val="tr-TR"/>
        </w:rPr>
        <w:lastRenderedPageBreak/>
        <w:t>Servis üzerinde sağ mouse’a basarak Properties’e giriniz.</w:t>
      </w:r>
      <w:r w:rsidR="00DF6D76">
        <w:rPr>
          <w:lang w:val="tr-TR"/>
        </w:rPr>
        <w:t xml:space="preserve"> Log On tabında ilgili kullanıcı ve şifresini giriniz.</w:t>
      </w:r>
    </w:p>
    <w:p w14:paraId="2C1DD61C" w14:textId="4C961029" w:rsidR="00AD490F" w:rsidRDefault="00AD490F" w:rsidP="00AD490F">
      <w:pPr>
        <w:rPr>
          <w:lang w:val="tr-TR"/>
        </w:rPr>
      </w:pPr>
      <w:r>
        <w:rPr>
          <w:noProof/>
          <w:lang w:val="tr-TR"/>
        </w:rPr>
        <w:drawing>
          <wp:inline distT="0" distB="0" distL="0" distR="0" wp14:anchorId="33F6CA2A" wp14:editId="1DB67BDC">
            <wp:extent cx="3866667" cy="4342857"/>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6667" cy="4342857"/>
                    </a:xfrm>
                    <a:prstGeom prst="rect">
                      <a:avLst/>
                    </a:prstGeom>
                  </pic:spPr>
                </pic:pic>
              </a:graphicData>
            </a:graphic>
          </wp:inline>
        </w:drawing>
      </w:r>
    </w:p>
    <w:p w14:paraId="2D6B59C4" w14:textId="0A5F79AA" w:rsidR="002F3F4A" w:rsidRDefault="002F3F4A">
      <w:pPr>
        <w:rPr>
          <w:lang w:val="tr-TR"/>
        </w:rPr>
      </w:pPr>
      <w:r>
        <w:rPr>
          <w:lang w:val="tr-TR"/>
        </w:rPr>
        <w:br w:type="page"/>
      </w:r>
    </w:p>
    <w:p w14:paraId="1E5D4689" w14:textId="7765F7B6" w:rsidR="00DF6D76" w:rsidRDefault="00DF6D76" w:rsidP="00DF6D76">
      <w:pPr>
        <w:pStyle w:val="Heading2"/>
        <w:rPr>
          <w:lang w:val="tr-TR"/>
        </w:rPr>
      </w:pPr>
      <w:bookmarkStart w:id="7" w:name="_Toc469076536"/>
      <w:r>
        <w:rPr>
          <w:lang w:val="tr-TR"/>
        </w:rPr>
        <w:lastRenderedPageBreak/>
        <w:t>Config dosyası</w:t>
      </w:r>
      <w:bookmarkEnd w:id="7"/>
    </w:p>
    <w:p w14:paraId="4E78DE50" w14:textId="111FDC70" w:rsidR="002F3F4A" w:rsidRDefault="00DF6D76" w:rsidP="00DF6D76">
      <w:pPr>
        <w:rPr>
          <w:lang w:val="tr-TR"/>
        </w:rPr>
      </w:pPr>
      <w:r>
        <w:rPr>
          <w:lang w:val="tr-TR"/>
        </w:rPr>
        <w:t xml:space="preserve">Servisin config dosyası kurulumun yapıldığı dizindedir. </w:t>
      </w:r>
      <w:r w:rsidR="002F3F4A">
        <w:rPr>
          <w:lang w:val="tr-TR"/>
        </w:rPr>
        <w:t>Kurulum sonrasında config dosyasında değişiklik yapmak isterseniz.</w:t>
      </w:r>
      <w:r>
        <w:rPr>
          <w:lang w:val="tr-TR"/>
        </w:rPr>
        <w:t>“</w:t>
      </w:r>
      <w:r w:rsidRPr="00DF6D76">
        <w:rPr>
          <w:lang w:val="tr-TR"/>
        </w:rPr>
        <w:t>NAV Collection Integration.exe.config</w:t>
      </w:r>
      <w:r>
        <w:rPr>
          <w:lang w:val="tr-TR"/>
        </w:rPr>
        <w:t xml:space="preserve">” dosyasını sağ Mouse ile edit </w:t>
      </w:r>
      <w:r w:rsidR="009F6302">
        <w:rPr>
          <w:lang w:val="tr-TR"/>
        </w:rPr>
        <w:t>ediniz</w:t>
      </w:r>
      <w:r>
        <w:rPr>
          <w:lang w:val="tr-TR"/>
        </w:rPr>
        <w:t>.</w:t>
      </w:r>
      <w:r w:rsidR="002F3F4A">
        <w:rPr>
          <w:lang w:val="tr-TR"/>
        </w:rPr>
        <w:t xml:space="preserve"> appSetting penceresi içindeki kısımda değişiklik içinde live ve debug (TEST) kısmı için iki ayrı NAV tanımı yapabilirsiniz. Yani Navision test database’i yada live şeklinde</w:t>
      </w:r>
      <w:r w:rsidR="006E3D9D">
        <w:rPr>
          <w:lang w:val="tr-TR"/>
        </w:rPr>
        <w:t>.</w:t>
      </w:r>
      <w:r w:rsidR="002F3F4A">
        <w:rPr>
          <w:lang w:val="tr-TR"/>
        </w:rPr>
        <w:t xml:space="preserve"> debug mode</w:t>
      </w:r>
      <w:r w:rsidR="006E3D9D">
        <w:rPr>
          <w:lang w:val="tr-TR"/>
        </w:rPr>
        <w:t xml:space="preserve">’a geçmek için değeri </w:t>
      </w:r>
      <w:r w:rsidR="006E3D9D" w:rsidRPr="006E3D9D">
        <w:rPr>
          <w:b/>
          <w:lang w:val="tr-TR"/>
        </w:rPr>
        <w:t>true</w:t>
      </w:r>
      <w:r w:rsidR="006E3D9D">
        <w:rPr>
          <w:lang w:val="tr-TR"/>
        </w:rPr>
        <w:t xml:space="preserve"> yapmalısınız.</w:t>
      </w:r>
      <w:r w:rsidR="002F3F4A">
        <w:rPr>
          <w:lang w:val="tr-TR"/>
        </w:rPr>
        <w:t xml:space="preserve"> </w:t>
      </w:r>
    </w:p>
    <w:p w14:paraId="3E31467A" w14:textId="0DF572A4" w:rsidR="002F3F4A" w:rsidRDefault="002F3F4A" w:rsidP="00DF6D76">
      <w:pPr>
        <w:rPr>
          <w:lang w:val="tr-TR"/>
        </w:rPr>
      </w:pPr>
      <w:r>
        <w:rPr>
          <w:noProof/>
          <w:lang w:val="tr-TR"/>
        </w:rPr>
        <w:drawing>
          <wp:inline distT="0" distB="0" distL="0" distR="0" wp14:anchorId="089A20D1" wp14:editId="50D160BA">
            <wp:extent cx="4848225" cy="389835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474" cy="3905795"/>
                    </a:xfrm>
                    <a:prstGeom prst="rect">
                      <a:avLst/>
                    </a:prstGeom>
                  </pic:spPr>
                </pic:pic>
              </a:graphicData>
            </a:graphic>
          </wp:inline>
        </w:drawing>
      </w:r>
    </w:p>
    <w:p w14:paraId="1C3BAD4F" w14:textId="19BE8BAB" w:rsidR="006E3D9D" w:rsidRDefault="006E3D9D">
      <w:pPr>
        <w:rPr>
          <w:lang w:val="tr-TR"/>
        </w:rPr>
      </w:pPr>
      <w:r>
        <w:rPr>
          <w:lang w:val="tr-TR"/>
        </w:rPr>
        <w:br w:type="page"/>
      </w:r>
    </w:p>
    <w:p w14:paraId="5EA26CAD" w14:textId="6A8DF0F7" w:rsidR="002F3F4A" w:rsidRDefault="006E3D9D" w:rsidP="006E3D9D">
      <w:pPr>
        <w:pStyle w:val="Heading1"/>
        <w:ind w:left="360" w:hanging="360"/>
        <w:rPr>
          <w:lang w:val="tr-TR"/>
        </w:rPr>
      </w:pPr>
      <w:r>
        <w:rPr>
          <w:lang w:val="tr-TR"/>
        </w:rPr>
        <w:lastRenderedPageBreak/>
        <w:t>Servis işlemleri</w:t>
      </w:r>
    </w:p>
    <w:p w14:paraId="6BD6D059" w14:textId="6E4943F4" w:rsidR="006E3D9D" w:rsidRPr="006E3D9D" w:rsidRDefault="006E3D9D" w:rsidP="006E3D9D">
      <w:pPr>
        <w:rPr>
          <w:lang w:val="tr-TR"/>
        </w:rPr>
      </w:pPr>
      <w:r>
        <w:rPr>
          <w:lang w:val="tr-TR"/>
        </w:rPr>
        <w:t>Servis içersindeki işlemlerin çoğu otomatik olarak Dynamics NAV içinde tanımlanan belli aralıklarla çalışır. Bununla birlikte istenildiği zaman da ilgili servisler dışardan da çalıştırılabilir.</w:t>
      </w:r>
    </w:p>
    <w:p w14:paraId="3FB053DC" w14:textId="62622FF6" w:rsidR="006E3D9D" w:rsidRDefault="006E3D9D" w:rsidP="006E3D9D">
      <w:pPr>
        <w:pStyle w:val="Heading2"/>
        <w:rPr>
          <w:lang w:val="tr-TR"/>
        </w:rPr>
      </w:pPr>
      <w:r>
        <w:rPr>
          <w:lang w:val="tr-TR"/>
        </w:rPr>
        <w:t>Son altı ay işlem görmüş müşterilerin entegrasyona dahil edilmesi</w:t>
      </w:r>
    </w:p>
    <w:p w14:paraId="293FC3DF" w14:textId="1D57D745" w:rsidR="00FF6E4F" w:rsidRDefault="006E3D9D" w:rsidP="006E3D9D">
      <w:pPr>
        <w:rPr>
          <w:lang w:val="tr-TR"/>
        </w:rPr>
      </w:pPr>
      <w:r>
        <w:rPr>
          <w:lang w:val="tr-TR"/>
        </w:rPr>
        <w:t>Bu servis otomatik olarak belli aralıklarla çalışan bir servis değildir. Bu fonksiyonun benzeri NAV içersinde de olmakla beraber. Servis üzerinden de çalıştırılabilir. Servis son altı aydaki muhasebesel hareketleri takip ederek</w:t>
      </w:r>
      <w:r w:rsidR="00FF6E4F">
        <w:rPr>
          <w:lang w:val="tr-TR"/>
        </w:rPr>
        <w:t xml:space="preserve"> müşteriyi entegrasyona dahil edecek ilgili işareti koyar. Servisin olduğu dizine giderek command prompt üzerinden aşağıdaki şekilde bu işlemi manuel olarak çalıştırabilirsiniz.</w:t>
      </w:r>
    </w:p>
    <w:p w14:paraId="06278D75" w14:textId="378361D3" w:rsidR="00FF6E4F" w:rsidRDefault="00FF6E4F" w:rsidP="006E3D9D">
      <w:pPr>
        <w:rPr>
          <w:lang w:val="tr-TR"/>
        </w:rPr>
      </w:pPr>
      <w:r>
        <w:rPr>
          <w:noProof/>
          <w:lang w:val="tr-TR"/>
        </w:rPr>
        <w:drawing>
          <wp:inline distT="0" distB="0" distL="0" distR="0" wp14:anchorId="464CBE2F" wp14:editId="219BC35F">
            <wp:extent cx="5759450" cy="1167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167130"/>
                    </a:xfrm>
                    <a:prstGeom prst="rect">
                      <a:avLst/>
                    </a:prstGeom>
                  </pic:spPr>
                </pic:pic>
              </a:graphicData>
            </a:graphic>
          </wp:inline>
        </w:drawing>
      </w:r>
    </w:p>
    <w:p w14:paraId="11D8EE9A" w14:textId="2C40481C" w:rsidR="00FF6E4F" w:rsidRDefault="00FF6E4F" w:rsidP="00FF6E4F">
      <w:pPr>
        <w:pStyle w:val="Heading2"/>
        <w:rPr>
          <w:lang w:val="tr-TR"/>
        </w:rPr>
      </w:pPr>
      <w:r w:rsidRPr="00FF6E4F">
        <w:rPr>
          <w:lang w:val="tr-TR"/>
        </w:rPr>
        <w:t xml:space="preserve">Firma bilgilerinin </w:t>
      </w:r>
      <w:r w:rsidRPr="000A2808">
        <w:rPr>
          <w:b w:val="0"/>
          <w:lang w:val="tr-TR"/>
        </w:rPr>
        <w:t>Bulut</w:t>
      </w:r>
      <w:r w:rsidR="000A2808">
        <w:rPr>
          <w:lang w:val="tr-TR"/>
        </w:rPr>
        <w:t>T</w:t>
      </w:r>
      <w:r w:rsidRPr="00FF6E4F">
        <w:rPr>
          <w:lang w:val="tr-TR"/>
        </w:rPr>
        <w:t>ahsilat sistemine gönderilmesi</w:t>
      </w:r>
    </w:p>
    <w:p w14:paraId="7AB17C21" w14:textId="225724BB" w:rsidR="00FF6E4F" w:rsidRPr="00FF6E4F" w:rsidRDefault="000A2808" w:rsidP="00FF6E4F">
      <w:pPr>
        <w:rPr>
          <w:lang w:val="tr-TR"/>
        </w:rPr>
      </w:pPr>
      <w:r>
        <w:rPr>
          <w:lang w:val="tr-TR"/>
        </w:rPr>
        <w:t xml:space="preserve">Dynamics NAV üzerinde gönderilecek olarak işaretli olan müşterileri BulutTahsilat sistemine gönderir. </w:t>
      </w:r>
      <w:r w:rsidR="00FF6E4F">
        <w:rPr>
          <w:lang w:val="tr-TR"/>
        </w:rPr>
        <w:t>Servisin olduğu dizine giderek command prompt üzerinden aşağıdaki şekilde bu işlemi manuel olarak çalıştırabilirsiniz.</w:t>
      </w:r>
    </w:p>
    <w:p w14:paraId="6FA2DF4D" w14:textId="69F11B5D" w:rsidR="00FF6E4F" w:rsidRDefault="00FF6E4F" w:rsidP="00FF6E4F">
      <w:pPr>
        <w:rPr>
          <w:lang w:val="tr-TR"/>
        </w:rPr>
      </w:pPr>
      <w:r>
        <w:rPr>
          <w:noProof/>
          <w:lang w:val="tr-TR"/>
        </w:rPr>
        <w:drawing>
          <wp:inline distT="0" distB="0" distL="0" distR="0" wp14:anchorId="61B3C13C" wp14:editId="0B803258">
            <wp:extent cx="5759450" cy="842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842010"/>
                    </a:xfrm>
                    <a:prstGeom prst="rect">
                      <a:avLst/>
                    </a:prstGeom>
                  </pic:spPr>
                </pic:pic>
              </a:graphicData>
            </a:graphic>
          </wp:inline>
        </w:drawing>
      </w:r>
    </w:p>
    <w:p w14:paraId="688A17D0" w14:textId="77777777" w:rsidR="00FF6E4F" w:rsidRPr="00FF6E4F" w:rsidRDefault="00FF6E4F" w:rsidP="00FF6E4F">
      <w:pPr>
        <w:rPr>
          <w:lang w:val="tr-TR"/>
        </w:rPr>
      </w:pPr>
    </w:p>
    <w:p w14:paraId="37C830DD" w14:textId="6403249F" w:rsidR="00FF6E4F" w:rsidRDefault="00FF6E4F" w:rsidP="00FF6E4F">
      <w:pPr>
        <w:pStyle w:val="Heading2"/>
        <w:rPr>
          <w:lang w:val="tr-TR"/>
        </w:rPr>
      </w:pPr>
      <w:r w:rsidRPr="00FF6E4F">
        <w:rPr>
          <w:lang w:val="tr-TR"/>
        </w:rPr>
        <w:t>Firma Banka bilgilerinin Bulut</w:t>
      </w:r>
      <w:r w:rsidR="000A2808">
        <w:rPr>
          <w:lang w:val="tr-TR"/>
        </w:rPr>
        <w:t>T</w:t>
      </w:r>
      <w:r w:rsidRPr="00FF6E4F">
        <w:rPr>
          <w:lang w:val="tr-TR"/>
        </w:rPr>
        <w:t>ahsilat sistemine gönderilmesi</w:t>
      </w:r>
    </w:p>
    <w:p w14:paraId="4AA83EB8" w14:textId="67A0D6BA" w:rsidR="00FF6E4F" w:rsidRPr="00FF6E4F" w:rsidRDefault="000A2808" w:rsidP="00FF6E4F">
      <w:pPr>
        <w:rPr>
          <w:lang w:val="tr-TR"/>
        </w:rPr>
      </w:pPr>
      <w:r>
        <w:rPr>
          <w:lang w:val="tr-TR"/>
        </w:rPr>
        <w:t xml:space="preserve">Dynamics NAV üzerinde gönderilecek olarak işaretlenmiş olan müşteri banka bilgilerini BulutTahsilat sistemine gönderir. </w:t>
      </w:r>
      <w:r w:rsidR="00FF6E4F">
        <w:rPr>
          <w:lang w:val="tr-TR"/>
        </w:rPr>
        <w:t>Servisin olduğu dizine giderek command prompt üzerinden aşağıdaki şekilde bu işlemi manuel olarak çalıştırabilirsiniz.</w:t>
      </w:r>
    </w:p>
    <w:p w14:paraId="50181FE0" w14:textId="7C6A3B62" w:rsidR="00FF6E4F" w:rsidRPr="00FF6E4F" w:rsidRDefault="00FF6E4F" w:rsidP="00FF6E4F">
      <w:pPr>
        <w:rPr>
          <w:lang w:val="tr-TR"/>
        </w:rPr>
      </w:pPr>
      <w:r>
        <w:rPr>
          <w:noProof/>
          <w:lang w:val="tr-TR"/>
        </w:rPr>
        <w:drawing>
          <wp:inline distT="0" distB="0" distL="0" distR="0" wp14:anchorId="1275125E" wp14:editId="1917FFD4">
            <wp:extent cx="5759450" cy="713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713105"/>
                    </a:xfrm>
                    <a:prstGeom prst="rect">
                      <a:avLst/>
                    </a:prstGeom>
                  </pic:spPr>
                </pic:pic>
              </a:graphicData>
            </a:graphic>
          </wp:inline>
        </w:drawing>
      </w:r>
    </w:p>
    <w:p w14:paraId="7D4EBC5B" w14:textId="4F71E5F4" w:rsidR="00FF6E4F" w:rsidRDefault="000A2808" w:rsidP="00FF6E4F">
      <w:pPr>
        <w:pStyle w:val="Heading2"/>
        <w:rPr>
          <w:lang w:val="tr-TR"/>
        </w:rPr>
      </w:pPr>
      <w:r>
        <w:rPr>
          <w:lang w:val="tr-TR"/>
        </w:rPr>
        <w:t>BulutTahsilat</w:t>
      </w:r>
      <w:r w:rsidR="00FF6E4F" w:rsidRPr="00FF6E4F">
        <w:rPr>
          <w:lang w:val="tr-TR"/>
        </w:rPr>
        <w:t xml:space="preserve"> eşleme yapılmış olan tahsilat bilgileri alınıyor</w:t>
      </w:r>
    </w:p>
    <w:p w14:paraId="0CC30C03" w14:textId="085D9944" w:rsidR="00FF6E4F" w:rsidRPr="00FF6E4F" w:rsidRDefault="000A2808" w:rsidP="00FF6E4F">
      <w:pPr>
        <w:rPr>
          <w:lang w:val="tr-TR"/>
        </w:rPr>
      </w:pPr>
      <w:r>
        <w:rPr>
          <w:lang w:val="tr-TR"/>
        </w:rPr>
        <w:t xml:space="preserve">BulutTahsilattan eşlemesi yapılmış olan ödeme bilgilerini Dynamics NAV’a aktarır. </w:t>
      </w:r>
      <w:r w:rsidR="00FF6E4F">
        <w:rPr>
          <w:lang w:val="tr-TR"/>
        </w:rPr>
        <w:t>Servisin olduğu dizine giderek command prompt üzerinden aşağıdaki şekilde bu işlemi manuel olarak çalıştırabilirsiniz.</w:t>
      </w:r>
    </w:p>
    <w:p w14:paraId="48BE369D" w14:textId="17684DFE" w:rsidR="00FF6E4F" w:rsidRPr="00FF6E4F" w:rsidRDefault="00FF6E4F" w:rsidP="00FF6E4F">
      <w:pPr>
        <w:rPr>
          <w:lang w:val="tr-TR"/>
        </w:rPr>
      </w:pPr>
      <w:r>
        <w:rPr>
          <w:noProof/>
          <w:lang w:val="tr-TR"/>
        </w:rPr>
        <w:lastRenderedPageBreak/>
        <w:drawing>
          <wp:inline distT="0" distB="0" distL="0" distR="0" wp14:anchorId="1784C36C" wp14:editId="018E874B">
            <wp:extent cx="5759450" cy="78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787400"/>
                    </a:xfrm>
                    <a:prstGeom prst="rect">
                      <a:avLst/>
                    </a:prstGeom>
                  </pic:spPr>
                </pic:pic>
              </a:graphicData>
            </a:graphic>
          </wp:inline>
        </w:drawing>
      </w:r>
    </w:p>
    <w:p w14:paraId="72E0D6B6" w14:textId="1707DAFF" w:rsidR="00FF6E4F" w:rsidRDefault="00FF6E4F" w:rsidP="00FF6E4F">
      <w:pPr>
        <w:pStyle w:val="Heading2"/>
        <w:rPr>
          <w:lang w:val="tr-TR"/>
        </w:rPr>
      </w:pPr>
      <w:r w:rsidRPr="00FF6E4F">
        <w:rPr>
          <w:lang w:val="tr-TR"/>
        </w:rPr>
        <w:t>Navision'da ödeme işlemi deftere nakledilmiş kayıtlar, tamamlandı olarak işaretlenip sistemden siliniyor.</w:t>
      </w:r>
    </w:p>
    <w:p w14:paraId="5AF28D54" w14:textId="40C73093" w:rsidR="00FF6E4F" w:rsidRPr="00FF6E4F" w:rsidRDefault="003414E6" w:rsidP="00FF6E4F">
      <w:pPr>
        <w:rPr>
          <w:lang w:val="tr-TR"/>
        </w:rPr>
      </w:pPr>
      <w:r>
        <w:rPr>
          <w:lang w:val="tr-TR"/>
        </w:rPr>
        <w:t xml:space="preserve">Dynamics NAV üzerinde Deftere Nakledilmiş (muhasebeleştirilmiş) ödeme kayıtları tamamlandı olarak BulutTahsilat’a gönderilir. </w:t>
      </w:r>
      <w:r w:rsidR="00FF6E4F">
        <w:rPr>
          <w:lang w:val="tr-TR"/>
        </w:rPr>
        <w:t>Servisin olduğu dizine giderek command prompt üzerinden aşağıdaki şekilde bu işlemi manuel olarak çalıştırabilirsiniz.</w:t>
      </w:r>
    </w:p>
    <w:p w14:paraId="53E8F56D" w14:textId="17F6041C" w:rsidR="00FF6E4F" w:rsidRDefault="00FF6E4F" w:rsidP="00FF6E4F">
      <w:pPr>
        <w:rPr>
          <w:lang w:val="tr-TR"/>
        </w:rPr>
      </w:pPr>
      <w:r>
        <w:rPr>
          <w:noProof/>
          <w:lang w:val="tr-TR"/>
        </w:rPr>
        <w:drawing>
          <wp:inline distT="0" distB="0" distL="0" distR="0" wp14:anchorId="540857A0" wp14:editId="7C009254">
            <wp:extent cx="5759450" cy="8496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849630"/>
                    </a:xfrm>
                    <a:prstGeom prst="rect">
                      <a:avLst/>
                    </a:prstGeom>
                  </pic:spPr>
                </pic:pic>
              </a:graphicData>
            </a:graphic>
          </wp:inline>
        </w:drawing>
      </w:r>
    </w:p>
    <w:p w14:paraId="349F487A" w14:textId="6F533224" w:rsidR="003414E6" w:rsidRDefault="003414E6" w:rsidP="003414E6">
      <w:pPr>
        <w:pStyle w:val="Heading1"/>
        <w:ind w:left="360" w:hanging="342"/>
        <w:rPr>
          <w:lang w:val="tr-TR"/>
        </w:rPr>
      </w:pPr>
      <w:r>
        <w:rPr>
          <w:lang w:val="tr-TR"/>
        </w:rPr>
        <w:t>Loglama sistemi</w:t>
      </w:r>
    </w:p>
    <w:p w14:paraId="24DA8CAB" w14:textId="60983149" w:rsidR="003414E6" w:rsidRPr="003414E6" w:rsidRDefault="00280541" w:rsidP="003414E6">
      <w:pPr>
        <w:rPr>
          <w:lang w:val="tr-TR"/>
        </w:rPr>
      </w:pPr>
      <w:r>
        <w:rPr>
          <w:lang w:val="tr-TR"/>
        </w:rPr>
        <w:t>Servisin loglama dosyası log dizini içersinde bulunmaktadır. Ayrıca her Pazar günü hafta içinde oluşan log dosyası sıkıştırılarak yedeklenir ve log dosyası silinir</w:t>
      </w:r>
      <w:bookmarkStart w:id="8" w:name="_GoBack"/>
      <w:bookmarkEnd w:id="8"/>
      <w:r>
        <w:rPr>
          <w:lang w:val="tr-TR"/>
        </w:rPr>
        <w:t xml:space="preserve">. </w:t>
      </w:r>
    </w:p>
    <w:sectPr w:rsidR="003414E6" w:rsidRPr="003414E6" w:rsidSect="00300C47">
      <w:headerReference w:type="default" r:id="rId23"/>
      <w:footerReference w:type="default" r:id="rId2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65F60" w14:textId="77777777" w:rsidR="00767DE2" w:rsidRDefault="00767DE2" w:rsidP="00AA5CD1">
      <w:pPr>
        <w:spacing w:after="0" w:line="240" w:lineRule="auto"/>
      </w:pPr>
      <w:r>
        <w:separator/>
      </w:r>
    </w:p>
    <w:p w14:paraId="0735DDFD" w14:textId="77777777" w:rsidR="00767DE2" w:rsidRDefault="00767DE2"/>
    <w:p w14:paraId="3891ECFB" w14:textId="77777777" w:rsidR="00767DE2" w:rsidRDefault="00767DE2"/>
  </w:endnote>
  <w:endnote w:type="continuationSeparator" w:id="0">
    <w:p w14:paraId="328AEDFC" w14:textId="77777777" w:rsidR="00767DE2" w:rsidRDefault="00767DE2" w:rsidP="00AA5CD1">
      <w:pPr>
        <w:spacing w:after="0" w:line="240" w:lineRule="auto"/>
      </w:pPr>
      <w:r>
        <w:continuationSeparator/>
      </w:r>
    </w:p>
    <w:p w14:paraId="16D8A561" w14:textId="77777777" w:rsidR="00767DE2" w:rsidRDefault="00767DE2"/>
    <w:p w14:paraId="104D42FF" w14:textId="77777777" w:rsidR="00767DE2" w:rsidRDefault="00767D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Segoe Condensed">
    <w:altName w:val="Arial"/>
    <w:charset w:val="00"/>
    <w:family w:val="swiss"/>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Frutiger 55 Roman">
    <w:altName w:val="Arial Narrow"/>
    <w:charset w:val="00"/>
    <w:family w:val="swiss"/>
    <w:pitch w:val="variable"/>
    <w:sig w:usb0="00000003" w:usb1="00000000" w:usb2="00000000" w:usb3="00000000" w:csb0="00000001" w:csb1="00000000"/>
  </w:font>
  <w:font w:name="Arial Bold">
    <w:altName w:val="Arial"/>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 w:name="Arial Black">
    <w:panose1 w:val="020B0A04020102020204"/>
    <w:charset w:val="A2"/>
    <w:family w:val="swiss"/>
    <w:pitch w:val="variable"/>
    <w:sig w:usb0="A00002AF" w:usb1="400078FB" w:usb2="00000000" w:usb3="00000000" w:csb0="0000009F" w:csb1="00000000"/>
  </w:font>
  <w:font w:name="Segoe">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044742"/>
      <w:docPartObj>
        <w:docPartGallery w:val="Page Numbers (Bottom of Page)"/>
        <w:docPartUnique/>
      </w:docPartObj>
    </w:sdtPr>
    <w:sdtEndPr/>
    <w:sdtContent>
      <w:p w14:paraId="00C2927A" w14:textId="77777777" w:rsidR="0063710F" w:rsidRDefault="0063710F">
        <w:pPr>
          <w:pStyle w:val="Footer"/>
          <w:jc w:val="right"/>
        </w:pPr>
        <w:r>
          <w:fldChar w:fldCharType="begin"/>
        </w:r>
        <w:r>
          <w:instrText xml:space="preserve"> PAGE   \* MERGEFORMAT </w:instrText>
        </w:r>
        <w:r>
          <w:fldChar w:fldCharType="separate"/>
        </w:r>
        <w:r w:rsidR="00280541">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72F6F" w14:textId="77777777" w:rsidR="00767DE2" w:rsidRDefault="00767DE2" w:rsidP="00AA5CD1">
      <w:pPr>
        <w:spacing w:after="0" w:line="240" w:lineRule="auto"/>
      </w:pPr>
      <w:r>
        <w:separator/>
      </w:r>
    </w:p>
    <w:p w14:paraId="40C36E7F" w14:textId="77777777" w:rsidR="00767DE2" w:rsidRDefault="00767DE2"/>
    <w:p w14:paraId="2472C851" w14:textId="77777777" w:rsidR="00767DE2" w:rsidRDefault="00767DE2"/>
  </w:footnote>
  <w:footnote w:type="continuationSeparator" w:id="0">
    <w:p w14:paraId="3B7D3F04" w14:textId="77777777" w:rsidR="00767DE2" w:rsidRDefault="00767DE2" w:rsidP="00AA5CD1">
      <w:pPr>
        <w:spacing w:after="0" w:line="240" w:lineRule="auto"/>
      </w:pPr>
      <w:r>
        <w:continuationSeparator/>
      </w:r>
    </w:p>
    <w:p w14:paraId="4EE7491B" w14:textId="77777777" w:rsidR="00767DE2" w:rsidRDefault="00767DE2"/>
    <w:p w14:paraId="19EC63AF" w14:textId="77777777" w:rsidR="00767DE2" w:rsidRDefault="00767DE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88ABC" w14:textId="77777777" w:rsidR="0063710F" w:rsidRDefault="0063710F" w:rsidP="003446E6">
    <w:pPr>
      <w:pStyle w:val="Header"/>
      <w:rPr>
        <w:rFonts w:asciiTheme="majorHAnsi" w:hAnsiTheme="majorHAnsi"/>
        <w:b w:val="0"/>
        <w:color w:val="A6A6A6" w:themeColor="background1" w:themeShade="A6"/>
        <w:sz w:val="22"/>
        <w:szCs w:val="22"/>
      </w:rPr>
    </w:pPr>
    <w:r w:rsidRPr="003446E6">
      <w:rPr>
        <w:rFonts w:asciiTheme="majorHAnsi" w:hAnsiTheme="majorHAnsi"/>
        <w:b w:val="0"/>
        <w:color w:val="A6A6A6" w:themeColor="background1" w:themeShade="A6"/>
        <w:sz w:val="22"/>
        <w:szCs w:val="22"/>
        <w:lang w:val="tr-TR"/>
      </w:rPr>
      <w:drawing>
        <wp:anchor distT="0" distB="0" distL="114300" distR="114300" simplePos="0" relativeHeight="251658240" behindDoc="1" locked="0" layoutInCell="1" allowOverlap="1" wp14:anchorId="00C2927C" wp14:editId="491D380A">
          <wp:simplePos x="0" y="0"/>
          <wp:positionH relativeFrom="column">
            <wp:posOffset>4800600</wp:posOffset>
          </wp:positionH>
          <wp:positionV relativeFrom="paragraph">
            <wp:posOffset>-173990</wp:posOffset>
          </wp:positionV>
          <wp:extent cx="821055" cy="561975"/>
          <wp:effectExtent l="0" t="0" r="0" b="9525"/>
          <wp:wrapTight wrapText="bothSides">
            <wp:wrapPolygon edited="0">
              <wp:start x="0" y="0"/>
              <wp:lineTo x="0" y="20502"/>
              <wp:lineTo x="16538" y="21234"/>
              <wp:lineTo x="19044" y="21234"/>
              <wp:lineTo x="21049" y="17573"/>
              <wp:lineTo x="20548" y="14644"/>
              <wp:lineTo x="16538" y="13180"/>
              <wp:lineTo x="16538" y="0"/>
              <wp:lineTo x="0"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rgesoft.jpg"/>
                  <pic:cNvPicPr/>
                </pic:nvPicPr>
                <pic:blipFill>
                  <a:blip r:embed="rId1">
                    <a:extLst>
                      <a:ext uri="{28A0092B-C50C-407E-A947-70E740481C1C}">
                        <a14:useLocalDpi xmlns:a14="http://schemas.microsoft.com/office/drawing/2010/main" val="0"/>
                      </a:ext>
                    </a:extLst>
                  </a:blip>
                  <a:stretch>
                    <a:fillRect/>
                  </a:stretch>
                </pic:blipFill>
                <pic:spPr>
                  <a:xfrm>
                    <a:off x="0" y="0"/>
                    <a:ext cx="821055" cy="561975"/>
                  </a:xfrm>
                  <a:prstGeom prst="rect">
                    <a:avLst/>
                  </a:prstGeom>
                </pic:spPr>
              </pic:pic>
            </a:graphicData>
          </a:graphic>
          <wp14:sizeRelH relativeFrom="margin">
            <wp14:pctWidth>0</wp14:pctWidth>
          </wp14:sizeRelH>
        </wp:anchor>
      </w:drawing>
    </w:r>
    <w:r>
      <w:rPr>
        <w:rFonts w:asciiTheme="majorHAnsi" w:hAnsiTheme="majorHAnsi"/>
        <w:b w:val="0"/>
        <w:color w:val="A6A6A6" w:themeColor="background1" w:themeShade="A6"/>
        <w:sz w:val="22"/>
        <w:szCs w:val="22"/>
      </w:rPr>
      <w:t xml:space="preserve">Solution Design </w:t>
    </w:r>
  </w:p>
  <w:p w14:paraId="00C29278" w14:textId="22FF1050" w:rsidR="0063710F" w:rsidRDefault="0063710F" w:rsidP="003446E6">
    <w:pPr>
      <w:pStyle w:val="Header"/>
      <w:rPr>
        <w:rFonts w:asciiTheme="majorHAnsi" w:hAnsiTheme="majorHAnsi"/>
        <w:b w:val="0"/>
        <w:color w:val="A6A6A6" w:themeColor="background1" w:themeShade="A6"/>
        <w:sz w:val="22"/>
        <w:szCs w:val="22"/>
      </w:rPr>
    </w:pPr>
    <w:r>
      <w:rPr>
        <w:rFonts w:asciiTheme="majorHAnsi" w:hAnsiTheme="majorHAnsi"/>
        <w:b w:val="0"/>
        <w:color w:val="A6A6A6" w:themeColor="background1" w:themeShade="A6"/>
        <w:sz w:val="22"/>
        <w:szCs w:val="22"/>
      </w:rPr>
      <w:t>Document</w:t>
    </w:r>
  </w:p>
  <w:p w14:paraId="00C29279" w14:textId="77777777" w:rsidR="0063710F" w:rsidRPr="003446E6" w:rsidRDefault="0063710F" w:rsidP="008C4DA9">
    <w:pPr>
      <w:pStyle w:val="Header"/>
      <w:rPr>
        <w:rFonts w:asciiTheme="majorHAnsi" w:hAnsiTheme="majorHAnsi"/>
        <w:b w:val="0"/>
        <w:color w:val="A6A6A6" w:themeColor="background1" w:themeShade="A6"/>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1" w15:restartNumberingAfterBreak="0">
    <w:nsid w:val="0375468B"/>
    <w:multiLevelType w:val="hybridMultilevel"/>
    <w:tmpl w:val="2D520DEC"/>
    <w:lvl w:ilvl="0" w:tplc="E90AA13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 w15:restartNumberingAfterBreak="0">
    <w:nsid w:val="09A073F5"/>
    <w:multiLevelType w:val="hybridMultilevel"/>
    <w:tmpl w:val="839C6A06"/>
    <w:lvl w:ilvl="0" w:tplc="60B20462">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15:restartNumberingAfterBreak="0">
    <w:nsid w:val="0A273442"/>
    <w:multiLevelType w:val="hybridMultilevel"/>
    <w:tmpl w:val="B57041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A877E82"/>
    <w:multiLevelType w:val="hybridMultilevel"/>
    <w:tmpl w:val="AAB8F37E"/>
    <w:lvl w:ilvl="0" w:tplc="60B204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868E7"/>
    <w:multiLevelType w:val="hybridMultilevel"/>
    <w:tmpl w:val="547CA716"/>
    <w:lvl w:ilvl="0" w:tplc="041F000F">
      <w:start w:val="1"/>
      <w:numFmt w:val="decimal"/>
      <w:lvlText w:val="%1."/>
      <w:lvlJc w:val="left"/>
      <w:pPr>
        <w:ind w:left="360" w:hanging="360"/>
      </w:pPr>
    </w:lvl>
    <w:lvl w:ilvl="1" w:tplc="041F001B">
      <w:start w:val="1"/>
      <w:numFmt w:val="lowerRoman"/>
      <w:lvlText w:val="%2."/>
      <w:lvlJc w:val="righ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0C2A580B"/>
    <w:multiLevelType w:val="hybridMultilevel"/>
    <w:tmpl w:val="EC02B64C"/>
    <w:lvl w:ilvl="0" w:tplc="041F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5B4433"/>
    <w:multiLevelType w:val="multilevel"/>
    <w:tmpl w:val="588A3F20"/>
    <w:lvl w:ilvl="0">
      <w:start w:val="1"/>
      <w:numFmt w:val="bullet"/>
      <w:pStyle w:val="ListBullet"/>
      <w:lvlText w:val=""/>
      <w:lvlJc w:val="left"/>
      <w:pPr>
        <w:tabs>
          <w:tab w:val="num" w:pos="216"/>
        </w:tabs>
        <w:ind w:left="216" w:hanging="216"/>
      </w:pPr>
      <w:rPr>
        <w:rFonts w:ascii="Wingdings 2" w:hAnsi="Wingdings 2" w:hint="default"/>
        <w:color w:val="003366"/>
        <w:sz w:val="18"/>
        <w:szCs w:val="18"/>
      </w:rPr>
    </w:lvl>
    <w:lvl w:ilvl="1">
      <w:start w:val="1"/>
      <w:numFmt w:val="bullet"/>
      <w:lvlText w:val="○"/>
      <w:lvlJc w:val="left"/>
      <w:pPr>
        <w:tabs>
          <w:tab w:val="num" w:pos="432"/>
        </w:tabs>
        <w:ind w:left="720" w:hanging="360"/>
      </w:pPr>
      <w:rPr>
        <w:rFonts w:ascii="Arial" w:hAnsi="Arial" w:hint="default"/>
        <w:sz w:val="18"/>
      </w:rPr>
    </w:lvl>
    <w:lvl w:ilvl="2">
      <w:start w:val="1"/>
      <w:numFmt w:val="bullet"/>
      <w:lvlText w:val="-"/>
      <w:lvlJc w:val="left"/>
      <w:pPr>
        <w:tabs>
          <w:tab w:val="num" w:pos="1152"/>
        </w:tabs>
        <w:ind w:left="1152" w:hanging="180"/>
      </w:pPr>
      <w:rPr>
        <w:rFonts w:ascii="Arial" w:hAnsi="Arial" w:hint="default"/>
      </w:rPr>
    </w:lvl>
    <w:lvl w:ilvl="3">
      <w:start w:val="1"/>
      <w:numFmt w:val="bullet"/>
      <w:lvlText w:val="◦"/>
      <w:lvlJc w:val="left"/>
      <w:pPr>
        <w:tabs>
          <w:tab w:val="num" w:pos="1872"/>
        </w:tabs>
        <w:ind w:left="1872" w:hanging="360"/>
      </w:pPr>
      <w:rPr>
        <w:rFonts w:ascii="Arial" w:hAnsi="Arial" w:hint="default"/>
      </w:rPr>
    </w:lvl>
    <w:lvl w:ilvl="4">
      <w:start w:val="1"/>
      <w:numFmt w:val="lowerLetter"/>
      <w:lvlText w:val="%5."/>
      <w:lvlJc w:val="left"/>
      <w:pPr>
        <w:tabs>
          <w:tab w:val="num" w:pos="2592"/>
        </w:tabs>
        <w:ind w:left="2592" w:hanging="360"/>
      </w:pPr>
      <w:rPr>
        <w:rFonts w:hint="default"/>
      </w:rPr>
    </w:lvl>
    <w:lvl w:ilvl="5">
      <w:start w:val="1"/>
      <w:numFmt w:val="lowerRoman"/>
      <w:lvlText w:val="%6."/>
      <w:lvlJc w:val="right"/>
      <w:pPr>
        <w:tabs>
          <w:tab w:val="num" w:pos="3312"/>
        </w:tabs>
        <w:ind w:left="3312" w:hanging="180"/>
      </w:pPr>
      <w:rPr>
        <w:rFonts w:hint="default"/>
      </w:rPr>
    </w:lvl>
    <w:lvl w:ilvl="6">
      <w:start w:val="1"/>
      <w:numFmt w:val="decimal"/>
      <w:lvlText w:val="%7."/>
      <w:lvlJc w:val="left"/>
      <w:pPr>
        <w:tabs>
          <w:tab w:val="num" w:pos="4032"/>
        </w:tabs>
        <w:ind w:left="4032" w:hanging="360"/>
      </w:pPr>
      <w:rPr>
        <w:rFonts w:hint="default"/>
      </w:rPr>
    </w:lvl>
    <w:lvl w:ilvl="7">
      <w:start w:val="1"/>
      <w:numFmt w:val="lowerLetter"/>
      <w:lvlText w:val="%8."/>
      <w:lvlJc w:val="left"/>
      <w:pPr>
        <w:tabs>
          <w:tab w:val="num" w:pos="4752"/>
        </w:tabs>
        <w:ind w:left="4752" w:hanging="360"/>
      </w:pPr>
      <w:rPr>
        <w:rFonts w:hint="default"/>
      </w:rPr>
    </w:lvl>
    <w:lvl w:ilvl="8">
      <w:start w:val="1"/>
      <w:numFmt w:val="lowerRoman"/>
      <w:lvlText w:val="%9."/>
      <w:lvlJc w:val="right"/>
      <w:pPr>
        <w:tabs>
          <w:tab w:val="num" w:pos="5472"/>
        </w:tabs>
        <w:ind w:left="5472" w:hanging="180"/>
      </w:pPr>
      <w:rPr>
        <w:rFonts w:hint="default"/>
      </w:rPr>
    </w:lvl>
  </w:abstractNum>
  <w:abstractNum w:abstractNumId="8" w15:restartNumberingAfterBreak="0">
    <w:nsid w:val="18215E20"/>
    <w:multiLevelType w:val="hybridMultilevel"/>
    <w:tmpl w:val="8E42113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72459BE"/>
    <w:multiLevelType w:val="multilevel"/>
    <w:tmpl w:val="16E845EA"/>
    <w:lvl w:ilvl="0">
      <w:start w:val="1"/>
      <w:numFmt w:val="upperLetter"/>
      <w:pStyle w:val="Appendix"/>
      <w:suff w:val="space"/>
      <w:lvlText w:val="Appendix %1:  "/>
      <w:lvlJc w:val="left"/>
      <w:pPr>
        <w:ind w:left="-5" w:firstLine="0"/>
      </w:pPr>
      <w:rPr>
        <w:rFonts w:hint="default"/>
        <w:b/>
        <w:i w:val="0"/>
      </w:rPr>
    </w:lvl>
    <w:lvl w:ilvl="1">
      <w:start w:val="1"/>
      <w:numFmt w:val="decimal"/>
      <w:pStyle w:val="Style3"/>
      <w:suff w:val="nothing"/>
      <w:lvlText w:val="%1.%2  "/>
      <w:lvlJc w:val="left"/>
      <w:pPr>
        <w:ind w:left="1870" w:firstLine="0"/>
      </w:pPr>
      <w:rPr>
        <w:rFonts w:hint="default"/>
        <w:b/>
        <w:i w:val="0"/>
        <w:sz w:val="22"/>
      </w:rPr>
    </w:lvl>
    <w:lvl w:ilvl="2">
      <w:start w:val="1"/>
      <w:numFmt w:val="none"/>
      <w:suff w:val="nothing"/>
      <w:lvlText w:val=""/>
      <w:lvlJc w:val="left"/>
      <w:pPr>
        <w:ind w:left="-5" w:firstLine="0"/>
      </w:pPr>
      <w:rPr>
        <w:rFonts w:hint="default"/>
        <w:b/>
        <w:i w:val="0"/>
      </w:rPr>
    </w:lvl>
    <w:lvl w:ilvl="3">
      <w:start w:val="1"/>
      <w:numFmt w:val="none"/>
      <w:suff w:val="nothing"/>
      <w:lvlText w:val=""/>
      <w:lvlJc w:val="left"/>
      <w:pPr>
        <w:ind w:left="-5" w:firstLine="0"/>
      </w:pPr>
      <w:rPr>
        <w:rFonts w:hint="default"/>
        <w:color w:val="auto"/>
      </w:rPr>
    </w:lvl>
    <w:lvl w:ilvl="4">
      <w:start w:val="1"/>
      <w:numFmt w:val="none"/>
      <w:suff w:val="nothing"/>
      <w:lvlText w:val=""/>
      <w:lvlJc w:val="left"/>
      <w:pPr>
        <w:ind w:left="-5" w:firstLine="0"/>
      </w:pPr>
      <w:rPr>
        <w:rFonts w:hint="default"/>
      </w:rPr>
    </w:lvl>
    <w:lvl w:ilvl="5">
      <w:start w:val="1"/>
      <w:numFmt w:val="none"/>
      <w:suff w:val="nothing"/>
      <w:lvlText w:val=""/>
      <w:lvlJc w:val="left"/>
      <w:pPr>
        <w:ind w:left="-5" w:firstLine="0"/>
      </w:pPr>
      <w:rPr>
        <w:rFonts w:hint="default"/>
      </w:rPr>
    </w:lvl>
    <w:lvl w:ilvl="6">
      <w:start w:val="1"/>
      <w:numFmt w:val="none"/>
      <w:suff w:val="nothing"/>
      <w:lvlText w:val=""/>
      <w:lvlJc w:val="left"/>
      <w:pPr>
        <w:ind w:left="-5" w:firstLine="0"/>
      </w:pPr>
      <w:rPr>
        <w:rFonts w:hint="default"/>
      </w:rPr>
    </w:lvl>
    <w:lvl w:ilvl="7">
      <w:start w:val="1"/>
      <w:numFmt w:val="none"/>
      <w:suff w:val="nothing"/>
      <w:lvlText w:val=""/>
      <w:lvlJc w:val="left"/>
      <w:pPr>
        <w:ind w:left="-5" w:firstLine="0"/>
      </w:pPr>
      <w:rPr>
        <w:rFonts w:hint="default"/>
      </w:rPr>
    </w:lvl>
    <w:lvl w:ilvl="8">
      <w:start w:val="1"/>
      <w:numFmt w:val="none"/>
      <w:suff w:val="nothing"/>
      <w:lvlText w:val=""/>
      <w:lvlJc w:val="left"/>
      <w:pPr>
        <w:ind w:left="-5" w:firstLine="0"/>
      </w:pPr>
      <w:rPr>
        <w:rFonts w:hint="default"/>
      </w:rPr>
    </w:lvl>
  </w:abstractNum>
  <w:abstractNum w:abstractNumId="10" w15:restartNumberingAfterBreak="0">
    <w:nsid w:val="27274586"/>
    <w:multiLevelType w:val="hybridMultilevel"/>
    <w:tmpl w:val="DF0ED65A"/>
    <w:lvl w:ilvl="0" w:tplc="39F4D102">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1" w15:restartNumberingAfterBreak="0">
    <w:nsid w:val="2743602A"/>
    <w:multiLevelType w:val="hybridMultilevel"/>
    <w:tmpl w:val="839C6A06"/>
    <w:lvl w:ilvl="0" w:tplc="60B20462">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2" w15:restartNumberingAfterBreak="0">
    <w:nsid w:val="2A623CC2"/>
    <w:multiLevelType w:val="hybridMultilevel"/>
    <w:tmpl w:val="1C9E2454"/>
    <w:lvl w:ilvl="0" w:tplc="4BDE00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BCA2BEE"/>
    <w:multiLevelType w:val="hybridMultilevel"/>
    <w:tmpl w:val="148C865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C9462B8"/>
    <w:multiLevelType w:val="singleLevel"/>
    <w:tmpl w:val="AADA1CB4"/>
    <w:lvl w:ilvl="0">
      <w:start w:val="1"/>
      <w:numFmt w:val="bullet"/>
      <w:pStyle w:val="Bullet3"/>
      <w:lvlText w:val=""/>
      <w:lvlJc w:val="left"/>
      <w:pPr>
        <w:tabs>
          <w:tab w:val="num" w:pos="1636"/>
        </w:tabs>
        <w:ind w:left="1276" w:firstLine="0"/>
      </w:pPr>
      <w:rPr>
        <w:rFonts w:ascii="Symbol" w:hAnsi="Symbol" w:hint="default"/>
      </w:rPr>
    </w:lvl>
  </w:abstractNum>
  <w:abstractNum w:abstractNumId="15" w15:restartNumberingAfterBreak="0">
    <w:nsid w:val="2E3A2947"/>
    <w:multiLevelType w:val="hybridMultilevel"/>
    <w:tmpl w:val="DF0ED65A"/>
    <w:lvl w:ilvl="0" w:tplc="39F4D102">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6" w15:restartNumberingAfterBreak="0">
    <w:nsid w:val="3D440C92"/>
    <w:multiLevelType w:val="hybridMultilevel"/>
    <w:tmpl w:val="BDBA3162"/>
    <w:lvl w:ilvl="0" w:tplc="056E9AB0">
      <w:start w:val="2"/>
      <w:numFmt w:val="bullet"/>
      <w:lvlText w:val=""/>
      <w:lvlJc w:val="left"/>
      <w:pPr>
        <w:ind w:left="360" w:hanging="360"/>
      </w:pPr>
      <w:rPr>
        <w:rFonts w:ascii="Symbol" w:eastAsiaTheme="minorEastAsia" w:hAnsi="Symbol" w:cstheme="minorBidi"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3F427954"/>
    <w:multiLevelType w:val="hybridMultilevel"/>
    <w:tmpl w:val="CDE8C2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F4C77E6"/>
    <w:multiLevelType w:val="hybridMultilevel"/>
    <w:tmpl w:val="F47610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2737551"/>
    <w:multiLevelType w:val="hybridMultilevel"/>
    <w:tmpl w:val="11B47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1" w15:restartNumberingAfterBreak="0">
    <w:nsid w:val="4B1232C3"/>
    <w:multiLevelType w:val="hybridMultilevel"/>
    <w:tmpl w:val="4D587A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EC104B8"/>
    <w:multiLevelType w:val="hybridMultilevel"/>
    <w:tmpl w:val="792645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21F471C"/>
    <w:multiLevelType w:val="hybridMultilevel"/>
    <w:tmpl w:val="8702C93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4" w15:restartNumberingAfterBreak="0">
    <w:nsid w:val="52A95FB9"/>
    <w:multiLevelType w:val="hybridMultilevel"/>
    <w:tmpl w:val="296C779A"/>
    <w:lvl w:ilvl="0" w:tplc="60B204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054226"/>
    <w:multiLevelType w:val="hybridMultilevel"/>
    <w:tmpl w:val="F2F09EDA"/>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26" w15:restartNumberingAfterBreak="0">
    <w:nsid w:val="5AA11D96"/>
    <w:multiLevelType w:val="hybridMultilevel"/>
    <w:tmpl w:val="78606D54"/>
    <w:lvl w:ilvl="0" w:tplc="041F000D">
      <w:start w:val="1"/>
      <w:numFmt w:val="bullet"/>
      <w:lvlText w:val=""/>
      <w:lvlJc w:val="left"/>
      <w:pPr>
        <w:ind w:left="405" w:hanging="360"/>
      </w:pPr>
      <w:rPr>
        <w:rFonts w:ascii="Wingdings" w:hAnsi="Wingding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7" w15:restartNumberingAfterBreak="0">
    <w:nsid w:val="66D9719F"/>
    <w:multiLevelType w:val="hybridMultilevel"/>
    <w:tmpl w:val="4D40F29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8" w15:restartNumberingAfterBreak="0">
    <w:nsid w:val="697B6885"/>
    <w:multiLevelType w:val="hybridMultilevel"/>
    <w:tmpl w:val="1236F5DA"/>
    <w:lvl w:ilvl="0" w:tplc="94FAB92A">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9" w15:restartNumberingAfterBreak="0">
    <w:nsid w:val="6E3700B5"/>
    <w:multiLevelType w:val="hybridMultilevel"/>
    <w:tmpl w:val="EFBEEB80"/>
    <w:lvl w:ilvl="0" w:tplc="55109768">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0" w15:restartNumberingAfterBreak="0">
    <w:nsid w:val="73F71445"/>
    <w:multiLevelType w:val="hybridMultilevel"/>
    <w:tmpl w:val="02385C1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49956A2"/>
    <w:multiLevelType w:val="hybridMultilevel"/>
    <w:tmpl w:val="2C201E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63C27B2"/>
    <w:multiLevelType w:val="multilevel"/>
    <w:tmpl w:val="8F0E7ED6"/>
    <w:lvl w:ilvl="0">
      <w:start w:val="1"/>
      <w:numFmt w:val="decimal"/>
      <w:pStyle w:val="Heading1"/>
      <w:lvlText w:val="%1"/>
      <w:lvlJc w:val="left"/>
      <w:pPr>
        <w:ind w:left="2276"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color w:val="808080" w:themeColor="background1" w:themeShade="8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2"/>
  </w:num>
  <w:num w:numId="2">
    <w:abstractNumId w:val="7"/>
  </w:num>
  <w:num w:numId="3">
    <w:abstractNumId w:val="9"/>
  </w:num>
  <w:num w:numId="4">
    <w:abstractNumId w:val="20"/>
  </w:num>
  <w:num w:numId="5">
    <w:abstractNumId w:val="0"/>
  </w:num>
  <w:num w:numId="6">
    <w:abstractNumId w:val="14"/>
  </w:num>
  <w:num w:numId="7">
    <w:abstractNumId w:val="17"/>
  </w:num>
  <w:num w:numId="8">
    <w:abstractNumId w:val="21"/>
  </w:num>
  <w:num w:numId="9">
    <w:abstractNumId w:val="1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4"/>
  </w:num>
  <w:num w:numId="16">
    <w:abstractNumId w:val="4"/>
  </w:num>
  <w:num w:numId="17">
    <w:abstractNumId w:val="11"/>
  </w:num>
  <w:num w:numId="18">
    <w:abstractNumId w:val="10"/>
  </w:num>
  <w:num w:numId="19">
    <w:abstractNumId w:val="29"/>
  </w:num>
  <w:num w:numId="20">
    <w:abstractNumId w:val="26"/>
  </w:num>
  <w:num w:numId="21">
    <w:abstractNumId w:val="6"/>
  </w:num>
  <w:num w:numId="22">
    <w:abstractNumId w:val="1"/>
  </w:num>
  <w:num w:numId="23">
    <w:abstractNumId w:val="8"/>
  </w:num>
  <w:num w:numId="24">
    <w:abstractNumId w:val="23"/>
  </w:num>
  <w:num w:numId="25">
    <w:abstractNumId w:val="18"/>
  </w:num>
  <w:num w:numId="26">
    <w:abstractNumId w:val="19"/>
  </w:num>
  <w:num w:numId="27">
    <w:abstractNumId w:val="31"/>
  </w:num>
  <w:num w:numId="28">
    <w:abstractNumId w:val="3"/>
  </w:num>
  <w:num w:numId="29">
    <w:abstractNumId w:val="27"/>
  </w:num>
  <w:num w:numId="30">
    <w:abstractNumId w:val="25"/>
  </w:num>
  <w:num w:numId="31">
    <w:abstractNumId w:val="5"/>
  </w:num>
  <w:num w:numId="32">
    <w:abstractNumId w:val="12"/>
  </w:num>
  <w:num w:numId="33">
    <w:abstractNumId w:val="22"/>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898"/>
    <w:rsid w:val="00001284"/>
    <w:rsid w:val="00001609"/>
    <w:rsid w:val="000032A2"/>
    <w:rsid w:val="00004889"/>
    <w:rsid w:val="00010BA6"/>
    <w:rsid w:val="00013B3F"/>
    <w:rsid w:val="00013CE7"/>
    <w:rsid w:val="0002270C"/>
    <w:rsid w:val="00023050"/>
    <w:rsid w:val="000303D8"/>
    <w:rsid w:val="00030944"/>
    <w:rsid w:val="000345C3"/>
    <w:rsid w:val="0003506D"/>
    <w:rsid w:val="00036013"/>
    <w:rsid w:val="000360FA"/>
    <w:rsid w:val="00036C28"/>
    <w:rsid w:val="000374B3"/>
    <w:rsid w:val="0004396E"/>
    <w:rsid w:val="00043DEE"/>
    <w:rsid w:val="00045E08"/>
    <w:rsid w:val="0004696A"/>
    <w:rsid w:val="00050956"/>
    <w:rsid w:val="00052B99"/>
    <w:rsid w:val="0005520C"/>
    <w:rsid w:val="000559A4"/>
    <w:rsid w:val="000559B8"/>
    <w:rsid w:val="00055F9E"/>
    <w:rsid w:val="00060174"/>
    <w:rsid w:val="000631FA"/>
    <w:rsid w:val="00064BC6"/>
    <w:rsid w:val="00064FD8"/>
    <w:rsid w:val="00071B01"/>
    <w:rsid w:val="00073A29"/>
    <w:rsid w:val="0007467F"/>
    <w:rsid w:val="00074BBB"/>
    <w:rsid w:val="00081355"/>
    <w:rsid w:val="00082F03"/>
    <w:rsid w:val="00084BE0"/>
    <w:rsid w:val="00086EDF"/>
    <w:rsid w:val="000956F8"/>
    <w:rsid w:val="000A0923"/>
    <w:rsid w:val="000A2808"/>
    <w:rsid w:val="000A6B24"/>
    <w:rsid w:val="000B0BA7"/>
    <w:rsid w:val="000B1DC5"/>
    <w:rsid w:val="000B3092"/>
    <w:rsid w:val="000B4229"/>
    <w:rsid w:val="000B4A61"/>
    <w:rsid w:val="000B4AC5"/>
    <w:rsid w:val="000B55A5"/>
    <w:rsid w:val="000C2573"/>
    <w:rsid w:val="000C294A"/>
    <w:rsid w:val="000C2BDC"/>
    <w:rsid w:val="000C3212"/>
    <w:rsid w:val="000C4C07"/>
    <w:rsid w:val="000C67B3"/>
    <w:rsid w:val="000C7B23"/>
    <w:rsid w:val="000D0DDB"/>
    <w:rsid w:val="000D2977"/>
    <w:rsid w:val="000D3E66"/>
    <w:rsid w:val="000D4212"/>
    <w:rsid w:val="000D6EE0"/>
    <w:rsid w:val="000E11A6"/>
    <w:rsid w:val="000E4145"/>
    <w:rsid w:val="000E5690"/>
    <w:rsid w:val="000E59F2"/>
    <w:rsid w:val="000E7E7E"/>
    <w:rsid w:val="000F0F1D"/>
    <w:rsid w:val="000F3393"/>
    <w:rsid w:val="000F3BCC"/>
    <w:rsid w:val="000F3EAF"/>
    <w:rsid w:val="000F624E"/>
    <w:rsid w:val="00101B11"/>
    <w:rsid w:val="001021D9"/>
    <w:rsid w:val="001072B3"/>
    <w:rsid w:val="00111ECD"/>
    <w:rsid w:val="00114083"/>
    <w:rsid w:val="00114EAA"/>
    <w:rsid w:val="00116346"/>
    <w:rsid w:val="00122392"/>
    <w:rsid w:val="00125B40"/>
    <w:rsid w:val="001274DC"/>
    <w:rsid w:val="0013702A"/>
    <w:rsid w:val="00137ABD"/>
    <w:rsid w:val="00140FEC"/>
    <w:rsid w:val="00141918"/>
    <w:rsid w:val="00142DB5"/>
    <w:rsid w:val="001436BE"/>
    <w:rsid w:val="00145375"/>
    <w:rsid w:val="0014568C"/>
    <w:rsid w:val="00145E23"/>
    <w:rsid w:val="001471BB"/>
    <w:rsid w:val="00152CC5"/>
    <w:rsid w:val="00153494"/>
    <w:rsid w:val="00155A9E"/>
    <w:rsid w:val="001571FA"/>
    <w:rsid w:val="001624F7"/>
    <w:rsid w:val="00164907"/>
    <w:rsid w:val="00164C92"/>
    <w:rsid w:val="0016589B"/>
    <w:rsid w:val="00165DA8"/>
    <w:rsid w:val="00173115"/>
    <w:rsid w:val="00175C8A"/>
    <w:rsid w:val="00181962"/>
    <w:rsid w:val="001832A0"/>
    <w:rsid w:val="00184987"/>
    <w:rsid w:val="001878B4"/>
    <w:rsid w:val="00187BE7"/>
    <w:rsid w:val="00190FE0"/>
    <w:rsid w:val="00193D5B"/>
    <w:rsid w:val="001941C7"/>
    <w:rsid w:val="0019439D"/>
    <w:rsid w:val="0019557C"/>
    <w:rsid w:val="00195897"/>
    <w:rsid w:val="001A2C6F"/>
    <w:rsid w:val="001A45FF"/>
    <w:rsid w:val="001B29A5"/>
    <w:rsid w:val="001B3D6B"/>
    <w:rsid w:val="001C002B"/>
    <w:rsid w:val="001C2DAF"/>
    <w:rsid w:val="001C4790"/>
    <w:rsid w:val="001C6C10"/>
    <w:rsid w:val="001D046C"/>
    <w:rsid w:val="001D157C"/>
    <w:rsid w:val="001D51DB"/>
    <w:rsid w:val="001D5A1E"/>
    <w:rsid w:val="001D63FA"/>
    <w:rsid w:val="001D6CE5"/>
    <w:rsid w:val="001E0BBE"/>
    <w:rsid w:val="001E1423"/>
    <w:rsid w:val="001E4055"/>
    <w:rsid w:val="001E5FF8"/>
    <w:rsid w:val="001E666D"/>
    <w:rsid w:val="001F0E93"/>
    <w:rsid w:val="001F6438"/>
    <w:rsid w:val="001F79CA"/>
    <w:rsid w:val="002051C5"/>
    <w:rsid w:val="00205D0D"/>
    <w:rsid w:val="002112C5"/>
    <w:rsid w:val="002204F4"/>
    <w:rsid w:val="0022593D"/>
    <w:rsid w:val="00226AE8"/>
    <w:rsid w:val="00230F82"/>
    <w:rsid w:val="00233E25"/>
    <w:rsid w:val="00234344"/>
    <w:rsid w:val="002429D9"/>
    <w:rsid w:val="00242A5F"/>
    <w:rsid w:val="00242C1C"/>
    <w:rsid w:val="00244315"/>
    <w:rsid w:val="00245855"/>
    <w:rsid w:val="002538FE"/>
    <w:rsid w:val="0026147C"/>
    <w:rsid w:val="00266801"/>
    <w:rsid w:val="00266BF5"/>
    <w:rsid w:val="002703EF"/>
    <w:rsid w:val="00272163"/>
    <w:rsid w:val="002729F1"/>
    <w:rsid w:val="00274AFD"/>
    <w:rsid w:val="00280541"/>
    <w:rsid w:val="00280C84"/>
    <w:rsid w:val="00286C77"/>
    <w:rsid w:val="00295681"/>
    <w:rsid w:val="002A481B"/>
    <w:rsid w:val="002A5033"/>
    <w:rsid w:val="002B1A51"/>
    <w:rsid w:val="002B1D60"/>
    <w:rsid w:val="002B4B29"/>
    <w:rsid w:val="002B55F2"/>
    <w:rsid w:val="002B7C5E"/>
    <w:rsid w:val="002B7D27"/>
    <w:rsid w:val="002D6ECD"/>
    <w:rsid w:val="002D740E"/>
    <w:rsid w:val="002D7DED"/>
    <w:rsid w:val="002E012F"/>
    <w:rsid w:val="002E0203"/>
    <w:rsid w:val="002E0504"/>
    <w:rsid w:val="002E5E5D"/>
    <w:rsid w:val="002F3F4A"/>
    <w:rsid w:val="002F43B6"/>
    <w:rsid w:val="002F5552"/>
    <w:rsid w:val="002F7A7A"/>
    <w:rsid w:val="003007E7"/>
    <w:rsid w:val="00300C47"/>
    <w:rsid w:val="00302BAE"/>
    <w:rsid w:val="00307D94"/>
    <w:rsid w:val="003113CC"/>
    <w:rsid w:val="00314515"/>
    <w:rsid w:val="0031566E"/>
    <w:rsid w:val="003162F5"/>
    <w:rsid w:val="00320D26"/>
    <w:rsid w:val="0033549E"/>
    <w:rsid w:val="00335B89"/>
    <w:rsid w:val="00337FC4"/>
    <w:rsid w:val="003400CA"/>
    <w:rsid w:val="003414E6"/>
    <w:rsid w:val="00341694"/>
    <w:rsid w:val="003446E6"/>
    <w:rsid w:val="003465FC"/>
    <w:rsid w:val="00347B76"/>
    <w:rsid w:val="00347BF2"/>
    <w:rsid w:val="00351F98"/>
    <w:rsid w:val="003537AF"/>
    <w:rsid w:val="00354486"/>
    <w:rsid w:val="003568EE"/>
    <w:rsid w:val="00362148"/>
    <w:rsid w:val="00362DAA"/>
    <w:rsid w:val="0036438C"/>
    <w:rsid w:val="003777A3"/>
    <w:rsid w:val="0038178A"/>
    <w:rsid w:val="0038243D"/>
    <w:rsid w:val="003826C1"/>
    <w:rsid w:val="0038558D"/>
    <w:rsid w:val="00387EE7"/>
    <w:rsid w:val="003939FF"/>
    <w:rsid w:val="00395C69"/>
    <w:rsid w:val="003966BB"/>
    <w:rsid w:val="00397822"/>
    <w:rsid w:val="003A196C"/>
    <w:rsid w:val="003A599B"/>
    <w:rsid w:val="003B316E"/>
    <w:rsid w:val="003B6AB6"/>
    <w:rsid w:val="003C1394"/>
    <w:rsid w:val="003C1DB9"/>
    <w:rsid w:val="003C22B1"/>
    <w:rsid w:val="003C2933"/>
    <w:rsid w:val="003C5FA2"/>
    <w:rsid w:val="003C63F7"/>
    <w:rsid w:val="003C659E"/>
    <w:rsid w:val="003C65F3"/>
    <w:rsid w:val="003D086A"/>
    <w:rsid w:val="003D2FA1"/>
    <w:rsid w:val="003D5686"/>
    <w:rsid w:val="003D65AE"/>
    <w:rsid w:val="003E540F"/>
    <w:rsid w:val="003E745C"/>
    <w:rsid w:val="003F63E4"/>
    <w:rsid w:val="003F69A6"/>
    <w:rsid w:val="00401320"/>
    <w:rsid w:val="00402BA5"/>
    <w:rsid w:val="00414749"/>
    <w:rsid w:val="00423B0C"/>
    <w:rsid w:val="00426999"/>
    <w:rsid w:val="004275B2"/>
    <w:rsid w:val="00427E88"/>
    <w:rsid w:val="004311F5"/>
    <w:rsid w:val="00432925"/>
    <w:rsid w:val="00445E0B"/>
    <w:rsid w:val="00450786"/>
    <w:rsid w:val="00451679"/>
    <w:rsid w:val="00451A72"/>
    <w:rsid w:val="00451F48"/>
    <w:rsid w:val="00455C4C"/>
    <w:rsid w:val="00457360"/>
    <w:rsid w:val="00457725"/>
    <w:rsid w:val="004607B7"/>
    <w:rsid w:val="00462551"/>
    <w:rsid w:val="00463541"/>
    <w:rsid w:val="004660E4"/>
    <w:rsid w:val="004727CA"/>
    <w:rsid w:val="00474404"/>
    <w:rsid w:val="00480B9C"/>
    <w:rsid w:val="00483105"/>
    <w:rsid w:val="00483521"/>
    <w:rsid w:val="00485E5D"/>
    <w:rsid w:val="00490065"/>
    <w:rsid w:val="004920C2"/>
    <w:rsid w:val="004948DA"/>
    <w:rsid w:val="004A2FF9"/>
    <w:rsid w:val="004A3270"/>
    <w:rsid w:val="004A3ACC"/>
    <w:rsid w:val="004B1EDA"/>
    <w:rsid w:val="004B271E"/>
    <w:rsid w:val="004C1C9B"/>
    <w:rsid w:val="004C53AC"/>
    <w:rsid w:val="004D0880"/>
    <w:rsid w:val="004D25A4"/>
    <w:rsid w:val="004D5981"/>
    <w:rsid w:val="004D7C2B"/>
    <w:rsid w:val="004E325E"/>
    <w:rsid w:val="004E4904"/>
    <w:rsid w:val="004E601B"/>
    <w:rsid w:val="004E693B"/>
    <w:rsid w:val="004E7C5A"/>
    <w:rsid w:val="004F3039"/>
    <w:rsid w:val="004F5E98"/>
    <w:rsid w:val="004F5FB9"/>
    <w:rsid w:val="0050654E"/>
    <w:rsid w:val="00510F53"/>
    <w:rsid w:val="00512B39"/>
    <w:rsid w:val="00514203"/>
    <w:rsid w:val="0051547F"/>
    <w:rsid w:val="00524B22"/>
    <w:rsid w:val="00527380"/>
    <w:rsid w:val="00531425"/>
    <w:rsid w:val="0053374F"/>
    <w:rsid w:val="0053391F"/>
    <w:rsid w:val="00533966"/>
    <w:rsid w:val="00533A87"/>
    <w:rsid w:val="0053652A"/>
    <w:rsid w:val="005414C7"/>
    <w:rsid w:val="00541F36"/>
    <w:rsid w:val="00542521"/>
    <w:rsid w:val="00543DA6"/>
    <w:rsid w:val="005443B9"/>
    <w:rsid w:val="00546F33"/>
    <w:rsid w:val="00550082"/>
    <w:rsid w:val="00551034"/>
    <w:rsid w:val="00554579"/>
    <w:rsid w:val="00556BF0"/>
    <w:rsid w:val="00560887"/>
    <w:rsid w:val="00561104"/>
    <w:rsid w:val="005618D6"/>
    <w:rsid w:val="00562897"/>
    <w:rsid w:val="005638D2"/>
    <w:rsid w:val="005663B2"/>
    <w:rsid w:val="00567B3F"/>
    <w:rsid w:val="00572610"/>
    <w:rsid w:val="0058106A"/>
    <w:rsid w:val="005818DB"/>
    <w:rsid w:val="00586936"/>
    <w:rsid w:val="005878EB"/>
    <w:rsid w:val="00591084"/>
    <w:rsid w:val="00591564"/>
    <w:rsid w:val="005955F8"/>
    <w:rsid w:val="00595745"/>
    <w:rsid w:val="005970CB"/>
    <w:rsid w:val="005A291F"/>
    <w:rsid w:val="005A68E4"/>
    <w:rsid w:val="005B1976"/>
    <w:rsid w:val="005B1E41"/>
    <w:rsid w:val="005C0BAC"/>
    <w:rsid w:val="005C1F3D"/>
    <w:rsid w:val="005C3599"/>
    <w:rsid w:val="005C4595"/>
    <w:rsid w:val="005C511F"/>
    <w:rsid w:val="005D0F00"/>
    <w:rsid w:val="005D4C08"/>
    <w:rsid w:val="005E03D0"/>
    <w:rsid w:val="005E0A12"/>
    <w:rsid w:val="005E0D10"/>
    <w:rsid w:val="005E5C29"/>
    <w:rsid w:val="005E79C0"/>
    <w:rsid w:val="005E7A84"/>
    <w:rsid w:val="005F1AB5"/>
    <w:rsid w:val="005F3653"/>
    <w:rsid w:val="00600B62"/>
    <w:rsid w:val="00600E39"/>
    <w:rsid w:val="0060494C"/>
    <w:rsid w:val="00606012"/>
    <w:rsid w:val="0061144F"/>
    <w:rsid w:val="00612397"/>
    <w:rsid w:val="00614769"/>
    <w:rsid w:val="006149CE"/>
    <w:rsid w:val="00614ACE"/>
    <w:rsid w:val="00615690"/>
    <w:rsid w:val="00616393"/>
    <w:rsid w:val="00620363"/>
    <w:rsid w:val="0062115B"/>
    <w:rsid w:val="00623AA4"/>
    <w:rsid w:val="00626677"/>
    <w:rsid w:val="00626CF3"/>
    <w:rsid w:val="00636840"/>
    <w:rsid w:val="0063710F"/>
    <w:rsid w:val="006376F5"/>
    <w:rsid w:val="00642380"/>
    <w:rsid w:val="00643B3E"/>
    <w:rsid w:val="006465F2"/>
    <w:rsid w:val="0064715D"/>
    <w:rsid w:val="00650598"/>
    <w:rsid w:val="00656F79"/>
    <w:rsid w:val="0065724A"/>
    <w:rsid w:val="0065774D"/>
    <w:rsid w:val="00660AA8"/>
    <w:rsid w:val="00661A9B"/>
    <w:rsid w:val="00664EC2"/>
    <w:rsid w:val="00665987"/>
    <w:rsid w:val="00670BEE"/>
    <w:rsid w:val="0068205E"/>
    <w:rsid w:val="0068343D"/>
    <w:rsid w:val="00691374"/>
    <w:rsid w:val="00695D9C"/>
    <w:rsid w:val="006A2B60"/>
    <w:rsid w:val="006A4231"/>
    <w:rsid w:val="006A5A07"/>
    <w:rsid w:val="006A5C41"/>
    <w:rsid w:val="006A5FDB"/>
    <w:rsid w:val="006A7014"/>
    <w:rsid w:val="006B2893"/>
    <w:rsid w:val="006B43D4"/>
    <w:rsid w:val="006B4477"/>
    <w:rsid w:val="006B692A"/>
    <w:rsid w:val="006B76F5"/>
    <w:rsid w:val="006B7DB2"/>
    <w:rsid w:val="006C11AA"/>
    <w:rsid w:val="006D273D"/>
    <w:rsid w:val="006D4E5F"/>
    <w:rsid w:val="006D68BC"/>
    <w:rsid w:val="006D76F3"/>
    <w:rsid w:val="006D7AE8"/>
    <w:rsid w:val="006E07DC"/>
    <w:rsid w:val="006E1844"/>
    <w:rsid w:val="006E3D9D"/>
    <w:rsid w:val="006E5F85"/>
    <w:rsid w:val="006E6D4F"/>
    <w:rsid w:val="006F26A7"/>
    <w:rsid w:val="006F4316"/>
    <w:rsid w:val="006F481E"/>
    <w:rsid w:val="006F4D4E"/>
    <w:rsid w:val="007068AC"/>
    <w:rsid w:val="00713151"/>
    <w:rsid w:val="007138DB"/>
    <w:rsid w:val="00715301"/>
    <w:rsid w:val="00715E8E"/>
    <w:rsid w:val="007256E8"/>
    <w:rsid w:val="00725D94"/>
    <w:rsid w:val="00726E70"/>
    <w:rsid w:val="007324AB"/>
    <w:rsid w:val="00732730"/>
    <w:rsid w:val="00732826"/>
    <w:rsid w:val="007328DC"/>
    <w:rsid w:val="00740764"/>
    <w:rsid w:val="00744851"/>
    <w:rsid w:val="007475CF"/>
    <w:rsid w:val="00752133"/>
    <w:rsid w:val="00756CBF"/>
    <w:rsid w:val="00757918"/>
    <w:rsid w:val="00757AF6"/>
    <w:rsid w:val="00767DE2"/>
    <w:rsid w:val="0077098A"/>
    <w:rsid w:val="00771B63"/>
    <w:rsid w:val="00776B90"/>
    <w:rsid w:val="007771FD"/>
    <w:rsid w:val="00777403"/>
    <w:rsid w:val="007844FC"/>
    <w:rsid w:val="00786538"/>
    <w:rsid w:val="00786BC4"/>
    <w:rsid w:val="007948B6"/>
    <w:rsid w:val="0079717F"/>
    <w:rsid w:val="007A5A4F"/>
    <w:rsid w:val="007A6827"/>
    <w:rsid w:val="007B13EE"/>
    <w:rsid w:val="007B538C"/>
    <w:rsid w:val="007B69AB"/>
    <w:rsid w:val="007B6BF2"/>
    <w:rsid w:val="007B7BFB"/>
    <w:rsid w:val="007C08B6"/>
    <w:rsid w:val="007C093C"/>
    <w:rsid w:val="007C1779"/>
    <w:rsid w:val="007C36AA"/>
    <w:rsid w:val="007C3FF6"/>
    <w:rsid w:val="007D15BC"/>
    <w:rsid w:val="007D45B7"/>
    <w:rsid w:val="007D66B7"/>
    <w:rsid w:val="007E1DC6"/>
    <w:rsid w:val="007E5685"/>
    <w:rsid w:val="007E5CA5"/>
    <w:rsid w:val="007E74DD"/>
    <w:rsid w:val="007F2F22"/>
    <w:rsid w:val="007F3AAA"/>
    <w:rsid w:val="007F3E25"/>
    <w:rsid w:val="007F48CF"/>
    <w:rsid w:val="008030F5"/>
    <w:rsid w:val="00804937"/>
    <w:rsid w:val="00804BFF"/>
    <w:rsid w:val="0081094C"/>
    <w:rsid w:val="00815BD0"/>
    <w:rsid w:val="00816208"/>
    <w:rsid w:val="00820FDF"/>
    <w:rsid w:val="00831ACD"/>
    <w:rsid w:val="00834ECF"/>
    <w:rsid w:val="00835AA3"/>
    <w:rsid w:val="00836A81"/>
    <w:rsid w:val="008421F2"/>
    <w:rsid w:val="00843EE5"/>
    <w:rsid w:val="00851AB9"/>
    <w:rsid w:val="00852648"/>
    <w:rsid w:val="00856BB6"/>
    <w:rsid w:val="00860703"/>
    <w:rsid w:val="00864CF4"/>
    <w:rsid w:val="008668E2"/>
    <w:rsid w:val="008702F6"/>
    <w:rsid w:val="00872132"/>
    <w:rsid w:val="00886BF9"/>
    <w:rsid w:val="00897375"/>
    <w:rsid w:val="00897B67"/>
    <w:rsid w:val="008A10E1"/>
    <w:rsid w:val="008A4E06"/>
    <w:rsid w:val="008B5D56"/>
    <w:rsid w:val="008B6384"/>
    <w:rsid w:val="008C2E54"/>
    <w:rsid w:val="008C4DA9"/>
    <w:rsid w:val="008C7117"/>
    <w:rsid w:val="008D04AB"/>
    <w:rsid w:val="008D1B2F"/>
    <w:rsid w:val="008D5A58"/>
    <w:rsid w:val="008D5E40"/>
    <w:rsid w:val="008D7F29"/>
    <w:rsid w:val="008E3D1D"/>
    <w:rsid w:val="008E5DC1"/>
    <w:rsid w:val="008F0A5D"/>
    <w:rsid w:val="008F1B93"/>
    <w:rsid w:val="008F3C8F"/>
    <w:rsid w:val="008F5292"/>
    <w:rsid w:val="008F6AE0"/>
    <w:rsid w:val="008F7922"/>
    <w:rsid w:val="00906478"/>
    <w:rsid w:val="009067BD"/>
    <w:rsid w:val="00906BAD"/>
    <w:rsid w:val="009108AD"/>
    <w:rsid w:val="00911955"/>
    <w:rsid w:val="0091215F"/>
    <w:rsid w:val="0091240B"/>
    <w:rsid w:val="0091293A"/>
    <w:rsid w:val="00914C5E"/>
    <w:rsid w:val="00916A4C"/>
    <w:rsid w:val="00917138"/>
    <w:rsid w:val="009244E4"/>
    <w:rsid w:val="00924BD4"/>
    <w:rsid w:val="00930FC8"/>
    <w:rsid w:val="00931DAE"/>
    <w:rsid w:val="009402E0"/>
    <w:rsid w:val="009435B9"/>
    <w:rsid w:val="00944075"/>
    <w:rsid w:val="00944E3E"/>
    <w:rsid w:val="00947F08"/>
    <w:rsid w:val="00952F46"/>
    <w:rsid w:val="00953C9A"/>
    <w:rsid w:val="009550EA"/>
    <w:rsid w:val="00956F69"/>
    <w:rsid w:val="009575F2"/>
    <w:rsid w:val="00957DAA"/>
    <w:rsid w:val="00967BDE"/>
    <w:rsid w:val="0097278A"/>
    <w:rsid w:val="009748D4"/>
    <w:rsid w:val="00980289"/>
    <w:rsid w:val="00984094"/>
    <w:rsid w:val="00985A15"/>
    <w:rsid w:val="009860CD"/>
    <w:rsid w:val="00995D2B"/>
    <w:rsid w:val="009A2AA1"/>
    <w:rsid w:val="009A4352"/>
    <w:rsid w:val="009A5254"/>
    <w:rsid w:val="009B2905"/>
    <w:rsid w:val="009B2AD3"/>
    <w:rsid w:val="009B2B4F"/>
    <w:rsid w:val="009C0CD7"/>
    <w:rsid w:val="009C20E8"/>
    <w:rsid w:val="009D5205"/>
    <w:rsid w:val="009D565D"/>
    <w:rsid w:val="009E31BB"/>
    <w:rsid w:val="009E3ACA"/>
    <w:rsid w:val="009E5C01"/>
    <w:rsid w:val="009E5F5A"/>
    <w:rsid w:val="009F18FC"/>
    <w:rsid w:val="009F19F9"/>
    <w:rsid w:val="009F3FDD"/>
    <w:rsid w:val="009F6302"/>
    <w:rsid w:val="00A0029C"/>
    <w:rsid w:val="00A0303F"/>
    <w:rsid w:val="00A0401E"/>
    <w:rsid w:val="00A0718F"/>
    <w:rsid w:val="00A14C4A"/>
    <w:rsid w:val="00A15798"/>
    <w:rsid w:val="00A16033"/>
    <w:rsid w:val="00A1729F"/>
    <w:rsid w:val="00A20A13"/>
    <w:rsid w:val="00A224E4"/>
    <w:rsid w:val="00A24680"/>
    <w:rsid w:val="00A31757"/>
    <w:rsid w:val="00A348F0"/>
    <w:rsid w:val="00A37514"/>
    <w:rsid w:val="00A42348"/>
    <w:rsid w:val="00A438A8"/>
    <w:rsid w:val="00A44C5A"/>
    <w:rsid w:val="00A44D42"/>
    <w:rsid w:val="00A450BA"/>
    <w:rsid w:val="00A45142"/>
    <w:rsid w:val="00A51252"/>
    <w:rsid w:val="00A51EFF"/>
    <w:rsid w:val="00A54CC2"/>
    <w:rsid w:val="00A5581D"/>
    <w:rsid w:val="00A66AE7"/>
    <w:rsid w:val="00A7486B"/>
    <w:rsid w:val="00A76460"/>
    <w:rsid w:val="00A779CC"/>
    <w:rsid w:val="00A779E2"/>
    <w:rsid w:val="00A8129A"/>
    <w:rsid w:val="00A84DEF"/>
    <w:rsid w:val="00A87C92"/>
    <w:rsid w:val="00A95166"/>
    <w:rsid w:val="00A9654C"/>
    <w:rsid w:val="00AA45C5"/>
    <w:rsid w:val="00AA53B1"/>
    <w:rsid w:val="00AA5CD1"/>
    <w:rsid w:val="00AA63BF"/>
    <w:rsid w:val="00AB6240"/>
    <w:rsid w:val="00AC29D8"/>
    <w:rsid w:val="00AC4B3C"/>
    <w:rsid w:val="00AC7278"/>
    <w:rsid w:val="00AC7E92"/>
    <w:rsid w:val="00AD40EB"/>
    <w:rsid w:val="00AD490F"/>
    <w:rsid w:val="00AD6067"/>
    <w:rsid w:val="00AD7CDB"/>
    <w:rsid w:val="00AE2265"/>
    <w:rsid w:val="00AE5109"/>
    <w:rsid w:val="00AF2889"/>
    <w:rsid w:val="00AF3300"/>
    <w:rsid w:val="00AF4537"/>
    <w:rsid w:val="00AF6F42"/>
    <w:rsid w:val="00AF7F58"/>
    <w:rsid w:val="00B00D20"/>
    <w:rsid w:val="00B0261F"/>
    <w:rsid w:val="00B03728"/>
    <w:rsid w:val="00B0635C"/>
    <w:rsid w:val="00B11E0F"/>
    <w:rsid w:val="00B13998"/>
    <w:rsid w:val="00B172DF"/>
    <w:rsid w:val="00B17646"/>
    <w:rsid w:val="00B218ED"/>
    <w:rsid w:val="00B21F01"/>
    <w:rsid w:val="00B23C46"/>
    <w:rsid w:val="00B24463"/>
    <w:rsid w:val="00B25032"/>
    <w:rsid w:val="00B250ED"/>
    <w:rsid w:val="00B25C5F"/>
    <w:rsid w:val="00B25CB5"/>
    <w:rsid w:val="00B31B3D"/>
    <w:rsid w:val="00B33700"/>
    <w:rsid w:val="00B415F0"/>
    <w:rsid w:val="00B42144"/>
    <w:rsid w:val="00B45E08"/>
    <w:rsid w:val="00B46698"/>
    <w:rsid w:val="00B466AA"/>
    <w:rsid w:val="00B47DAD"/>
    <w:rsid w:val="00B5519B"/>
    <w:rsid w:val="00B55A0E"/>
    <w:rsid w:val="00B5662F"/>
    <w:rsid w:val="00B61A9B"/>
    <w:rsid w:val="00B7029A"/>
    <w:rsid w:val="00B75474"/>
    <w:rsid w:val="00B75588"/>
    <w:rsid w:val="00B75FCB"/>
    <w:rsid w:val="00B813B9"/>
    <w:rsid w:val="00B81B63"/>
    <w:rsid w:val="00B82B08"/>
    <w:rsid w:val="00B8374D"/>
    <w:rsid w:val="00B85055"/>
    <w:rsid w:val="00B931B4"/>
    <w:rsid w:val="00B933CF"/>
    <w:rsid w:val="00BA1A61"/>
    <w:rsid w:val="00BA258B"/>
    <w:rsid w:val="00BA2637"/>
    <w:rsid w:val="00BA29EF"/>
    <w:rsid w:val="00BA2D2C"/>
    <w:rsid w:val="00BA55A7"/>
    <w:rsid w:val="00BA67AB"/>
    <w:rsid w:val="00BA6C49"/>
    <w:rsid w:val="00BA79DB"/>
    <w:rsid w:val="00BB01DF"/>
    <w:rsid w:val="00BB4ADA"/>
    <w:rsid w:val="00BB5A3E"/>
    <w:rsid w:val="00BB6331"/>
    <w:rsid w:val="00BC0D64"/>
    <w:rsid w:val="00BC4904"/>
    <w:rsid w:val="00BC7BFB"/>
    <w:rsid w:val="00BD07A1"/>
    <w:rsid w:val="00BD0EF1"/>
    <w:rsid w:val="00BD4898"/>
    <w:rsid w:val="00BE0035"/>
    <w:rsid w:val="00BE66CC"/>
    <w:rsid w:val="00BF294B"/>
    <w:rsid w:val="00BF55CF"/>
    <w:rsid w:val="00BF61B3"/>
    <w:rsid w:val="00BF61BE"/>
    <w:rsid w:val="00C01E95"/>
    <w:rsid w:val="00C03614"/>
    <w:rsid w:val="00C05B52"/>
    <w:rsid w:val="00C061FA"/>
    <w:rsid w:val="00C07E7C"/>
    <w:rsid w:val="00C15771"/>
    <w:rsid w:val="00C166A6"/>
    <w:rsid w:val="00C219A4"/>
    <w:rsid w:val="00C22B96"/>
    <w:rsid w:val="00C236DE"/>
    <w:rsid w:val="00C23C7E"/>
    <w:rsid w:val="00C274A6"/>
    <w:rsid w:val="00C27BAD"/>
    <w:rsid w:val="00C3157E"/>
    <w:rsid w:val="00C333E3"/>
    <w:rsid w:val="00C35F42"/>
    <w:rsid w:val="00C37612"/>
    <w:rsid w:val="00C4001B"/>
    <w:rsid w:val="00C4083B"/>
    <w:rsid w:val="00C43084"/>
    <w:rsid w:val="00C43904"/>
    <w:rsid w:val="00C43F0A"/>
    <w:rsid w:val="00C4464A"/>
    <w:rsid w:val="00C456C2"/>
    <w:rsid w:val="00C476EC"/>
    <w:rsid w:val="00C477CA"/>
    <w:rsid w:val="00C50402"/>
    <w:rsid w:val="00C511B2"/>
    <w:rsid w:val="00C52D08"/>
    <w:rsid w:val="00C5400F"/>
    <w:rsid w:val="00C5588A"/>
    <w:rsid w:val="00C63791"/>
    <w:rsid w:val="00C71698"/>
    <w:rsid w:val="00C745B5"/>
    <w:rsid w:val="00C74C56"/>
    <w:rsid w:val="00C7739C"/>
    <w:rsid w:val="00C80AA9"/>
    <w:rsid w:val="00C822C5"/>
    <w:rsid w:val="00C8573F"/>
    <w:rsid w:val="00C85DE7"/>
    <w:rsid w:val="00C8765E"/>
    <w:rsid w:val="00C9228C"/>
    <w:rsid w:val="00C94D13"/>
    <w:rsid w:val="00C9620C"/>
    <w:rsid w:val="00C96214"/>
    <w:rsid w:val="00C969C8"/>
    <w:rsid w:val="00CA03E6"/>
    <w:rsid w:val="00CA20A3"/>
    <w:rsid w:val="00CA49B7"/>
    <w:rsid w:val="00CA6128"/>
    <w:rsid w:val="00CA6505"/>
    <w:rsid w:val="00CA79ED"/>
    <w:rsid w:val="00CB4AC3"/>
    <w:rsid w:val="00CB4CDB"/>
    <w:rsid w:val="00CB50C3"/>
    <w:rsid w:val="00CB5A4F"/>
    <w:rsid w:val="00CB5EF8"/>
    <w:rsid w:val="00CB68E2"/>
    <w:rsid w:val="00CC4945"/>
    <w:rsid w:val="00CD38C3"/>
    <w:rsid w:val="00CD3BCA"/>
    <w:rsid w:val="00CD3CFF"/>
    <w:rsid w:val="00CD535C"/>
    <w:rsid w:val="00CD7305"/>
    <w:rsid w:val="00CE2C0D"/>
    <w:rsid w:val="00CE31A4"/>
    <w:rsid w:val="00CE5664"/>
    <w:rsid w:val="00CE58CC"/>
    <w:rsid w:val="00CE74B8"/>
    <w:rsid w:val="00CF5D24"/>
    <w:rsid w:val="00CF7AE8"/>
    <w:rsid w:val="00D000B1"/>
    <w:rsid w:val="00D0499C"/>
    <w:rsid w:val="00D06699"/>
    <w:rsid w:val="00D071C9"/>
    <w:rsid w:val="00D10F44"/>
    <w:rsid w:val="00D111B7"/>
    <w:rsid w:val="00D12727"/>
    <w:rsid w:val="00D14063"/>
    <w:rsid w:val="00D143EC"/>
    <w:rsid w:val="00D146FF"/>
    <w:rsid w:val="00D1782F"/>
    <w:rsid w:val="00D17E23"/>
    <w:rsid w:val="00D21B81"/>
    <w:rsid w:val="00D234CD"/>
    <w:rsid w:val="00D2411F"/>
    <w:rsid w:val="00D26333"/>
    <w:rsid w:val="00D329AE"/>
    <w:rsid w:val="00D34554"/>
    <w:rsid w:val="00D356BE"/>
    <w:rsid w:val="00D37C2B"/>
    <w:rsid w:val="00D44199"/>
    <w:rsid w:val="00D51611"/>
    <w:rsid w:val="00D57108"/>
    <w:rsid w:val="00D60410"/>
    <w:rsid w:val="00D640BB"/>
    <w:rsid w:val="00D67AD5"/>
    <w:rsid w:val="00D67BA8"/>
    <w:rsid w:val="00D67F0C"/>
    <w:rsid w:val="00D74815"/>
    <w:rsid w:val="00D74A93"/>
    <w:rsid w:val="00D77A9E"/>
    <w:rsid w:val="00D77B50"/>
    <w:rsid w:val="00D80157"/>
    <w:rsid w:val="00D81672"/>
    <w:rsid w:val="00D8288C"/>
    <w:rsid w:val="00D85C53"/>
    <w:rsid w:val="00D96AB6"/>
    <w:rsid w:val="00DA08D4"/>
    <w:rsid w:val="00DA1A32"/>
    <w:rsid w:val="00DB13DC"/>
    <w:rsid w:val="00DB2D3F"/>
    <w:rsid w:val="00DB301D"/>
    <w:rsid w:val="00DB3743"/>
    <w:rsid w:val="00DC04EF"/>
    <w:rsid w:val="00DC10CB"/>
    <w:rsid w:val="00DC1ECA"/>
    <w:rsid w:val="00DC1FB5"/>
    <w:rsid w:val="00DC3580"/>
    <w:rsid w:val="00DC4D3A"/>
    <w:rsid w:val="00DC5F59"/>
    <w:rsid w:val="00DC6C1A"/>
    <w:rsid w:val="00DE312E"/>
    <w:rsid w:val="00DE369D"/>
    <w:rsid w:val="00DE4790"/>
    <w:rsid w:val="00DE4D93"/>
    <w:rsid w:val="00DE6C55"/>
    <w:rsid w:val="00DE76D6"/>
    <w:rsid w:val="00DF0517"/>
    <w:rsid w:val="00DF1D88"/>
    <w:rsid w:val="00DF367C"/>
    <w:rsid w:val="00DF6D76"/>
    <w:rsid w:val="00E02015"/>
    <w:rsid w:val="00E04246"/>
    <w:rsid w:val="00E057B1"/>
    <w:rsid w:val="00E1185B"/>
    <w:rsid w:val="00E12C11"/>
    <w:rsid w:val="00E13D98"/>
    <w:rsid w:val="00E162B9"/>
    <w:rsid w:val="00E173EE"/>
    <w:rsid w:val="00E25143"/>
    <w:rsid w:val="00E25A6F"/>
    <w:rsid w:val="00E26FA5"/>
    <w:rsid w:val="00E30E19"/>
    <w:rsid w:val="00E329B0"/>
    <w:rsid w:val="00E33750"/>
    <w:rsid w:val="00E33825"/>
    <w:rsid w:val="00E3489C"/>
    <w:rsid w:val="00E3498E"/>
    <w:rsid w:val="00E50672"/>
    <w:rsid w:val="00E50859"/>
    <w:rsid w:val="00E52637"/>
    <w:rsid w:val="00E53B20"/>
    <w:rsid w:val="00E54DE2"/>
    <w:rsid w:val="00E57864"/>
    <w:rsid w:val="00E61223"/>
    <w:rsid w:val="00E62A94"/>
    <w:rsid w:val="00E6312C"/>
    <w:rsid w:val="00E63A0D"/>
    <w:rsid w:val="00E64563"/>
    <w:rsid w:val="00E658AC"/>
    <w:rsid w:val="00E7101A"/>
    <w:rsid w:val="00E733DD"/>
    <w:rsid w:val="00E737EA"/>
    <w:rsid w:val="00E74766"/>
    <w:rsid w:val="00E80C3B"/>
    <w:rsid w:val="00E84263"/>
    <w:rsid w:val="00E85E48"/>
    <w:rsid w:val="00E86CBE"/>
    <w:rsid w:val="00E90969"/>
    <w:rsid w:val="00E90BA2"/>
    <w:rsid w:val="00E9141C"/>
    <w:rsid w:val="00E93E20"/>
    <w:rsid w:val="00E94E2E"/>
    <w:rsid w:val="00EA1B4B"/>
    <w:rsid w:val="00EA367C"/>
    <w:rsid w:val="00EA46E8"/>
    <w:rsid w:val="00EA541F"/>
    <w:rsid w:val="00EB1944"/>
    <w:rsid w:val="00EB2C3E"/>
    <w:rsid w:val="00EB5B6B"/>
    <w:rsid w:val="00EC3585"/>
    <w:rsid w:val="00EC4F8C"/>
    <w:rsid w:val="00EC5075"/>
    <w:rsid w:val="00EC60A9"/>
    <w:rsid w:val="00ED156D"/>
    <w:rsid w:val="00ED4B9E"/>
    <w:rsid w:val="00ED7169"/>
    <w:rsid w:val="00ED7FA1"/>
    <w:rsid w:val="00EE1F86"/>
    <w:rsid w:val="00EE2AB3"/>
    <w:rsid w:val="00EE3B5F"/>
    <w:rsid w:val="00EE58E3"/>
    <w:rsid w:val="00EE6B8C"/>
    <w:rsid w:val="00EE7C44"/>
    <w:rsid w:val="00EF38A9"/>
    <w:rsid w:val="00EF3D63"/>
    <w:rsid w:val="00EF469B"/>
    <w:rsid w:val="00EF5DE9"/>
    <w:rsid w:val="00EF6FC4"/>
    <w:rsid w:val="00F000F2"/>
    <w:rsid w:val="00F04EF2"/>
    <w:rsid w:val="00F050B8"/>
    <w:rsid w:val="00F050BD"/>
    <w:rsid w:val="00F07BE8"/>
    <w:rsid w:val="00F07C1B"/>
    <w:rsid w:val="00F102F6"/>
    <w:rsid w:val="00F103FD"/>
    <w:rsid w:val="00F1105E"/>
    <w:rsid w:val="00F14463"/>
    <w:rsid w:val="00F14837"/>
    <w:rsid w:val="00F158D6"/>
    <w:rsid w:val="00F37E0B"/>
    <w:rsid w:val="00F40BF0"/>
    <w:rsid w:val="00F413E1"/>
    <w:rsid w:val="00F4253B"/>
    <w:rsid w:val="00F43987"/>
    <w:rsid w:val="00F47547"/>
    <w:rsid w:val="00F5105B"/>
    <w:rsid w:val="00F6127D"/>
    <w:rsid w:val="00F65CBF"/>
    <w:rsid w:val="00F66408"/>
    <w:rsid w:val="00F70456"/>
    <w:rsid w:val="00F70670"/>
    <w:rsid w:val="00F71E36"/>
    <w:rsid w:val="00F762A7"/>
    <w:rsid w:val="00F76A70"/>
    <w:rsid w:val="00F7731C"/>
    <w:rsid w:val="00F81C1D"/>
    <w:rsid w:val="00F83873"/>
    <w:rsid w:val="00F83D77"/>
    <w:rsid w:val="00F84D42"/>
    <w:rsid w:val="00F8652C"/>
    <w:rsid w:val="00F93B76"/>
    <w:rsid w:val="00F93C29"/>
    <w:rsid w:val="00F93C46"/>
    <w:rsid w:val="00F94213"/>
    <w:rsid w:val="00F94A0D"/>
    <w:rsid w:val="00F9762B"/>
    <w:rsid w:val="00FA1E7E"/>
    <w:rsid w:val="00FA1E80"/>
    <w:rsid w:val="00FA4BAE"/>
    <w:rsid w:val="00FB0F1F"/>
    <w:rsid w:val="00FB4552"/>
    <w:rsid w:val="00FB4738"/>
    <w:rsid w:val="00FB7B6E"/>
    <w:rsid w:val="00FC11AF"/>
    <w:rsid w:val="00FC24DF"/>
    <w:rsid w:val="00FC3248"/>
    <w:rsid w:val="00FC495F"/>
    <w:rsid w:val="00FC5729"/>
    <w:rsid w:val="00FD28B5"/>
    <w:rsid w:val="00FD560B"/>
    <w:rsid w:val="00FD6E28"/>
    <w:rsid w:val="00FE0088"/>
    <w:rsid w:val="00FE0E95"/>
    <w:rsid w:val="00FE37B5"/>
    <w:rsid w:val="00FE3FBE"/>
    <w:rsid w:val="00FE734D"/>
    <w:rsid w:val="00FF1377"/>
    <w:rsid w:val="00FF5811"/>
    <w:rsid w:val="00FF6E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29228"/>
  <w15:docId w15:val="{C088231F-461E-4CDF-BB92-DA05CD3D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F94213"/>
    <w:pPr>
      <w:keepNext/>
      <w:keepLines/>
      <w:numPr>
        <w:numId w:val="1"/>
      </w:numPr>
      <w:pBdr>
        <w:bottom w:val="outset" w:sz="12" w:space="1" w:color="808080" w:themeColor="background1" w:themeShade="80"/>
      </w:pBdr>
      <w:spacing w:before="120" w:after="360"/>
      <w:outlineLvl w:val="0"/>
    </w:pPr>
    <w:rPr>
      <w:rFonts w:asciiTheme="majorHAnsi" w:eastAsiaTheme="majorEastAsia" w:hAnsiTheme="majorHAnsi" w:cstheme="majorBidi"/>
      <w:b/>
      <w:bCs/>
      <w:caps/>
      <w:color w:val="808080" w:themeColor="background1" w:themeShade="80"/>
      <w:sz w:val="28"/>
      <w:szCs w:val="28"/>
    </w:rPr>
  </w:style>
  <w:style w:type="paragraph" w:styleId="Heading2">
    <w:name w:val="heading 2"/>
    <w:basedOn w:val="Normal"/>
    <w:next w:val="Normal"/>
    <w:link w:val="Heading2Char"/>
    <w:uiPriority w:val="9"/>
    <w:unhideWhenUsed/>
    <w:qFormat/>
    <w:rsid w:val="007C1779"/>
    <w:pPr>
      <w:keepNext/>
      <w:keepLines/>
      <w:numPr>
        <w:ilvl w:val="1"/>
        <w:numId w:val="1"/>
      </w:numPr>
      <w:spacing w:before="200"/>
      <w:outlineLvl w:val="1"/>
    </w:pPr>
    <w:rPr>
      <w:rFonts w:asciiTheme="majorHAnsi" w:eastAsiaTheme="majorEastAsia" w:hAnsiTheme="majorHAnsi" w:cstheme="majorBidi"/>
      <w:b/>
      <w:bCs/>
      <w:color w:val="808080" w:themeColor="background1" w:themeShade="80"/>
      <w:sz w:val="26"/>
      <w:szCs w:val="26"/>
    </w:rPr>
  </w:style>
  <w:style w:type="paragraph" w:styleId="Heading3">
    <w:name w:val="heading 3"/>
    <w:basedOn w:val="Normal"/>
    <w:next w:val="Normal"/>
    <w:link w:val="Heading3Char"/>
    <w:uiPriority w:val="9"/>
    <w:unhideWhenUsed/>
    <w:qFormat/>
    <w:rsid w:val="00834ECF"/>
    <w:pPr>
      <w:keepNext/>
      <w:keepLines/>
      <w:numPr>
        <w:ilvl w:val="2"/>
        <w:numId w:val="1"/>
      </w:numPr>
      <w:spacing w:before="200"/>
      <w:outlineLvl w:val="2"/>
    </w:pPr>
    <w:rPr>
      <w:rFonts w:asciiTheme="majorHAnsi" w:eastAsiaTheme="majorEastAsia" w:hAnsiTheme="majorHAnsi" w:cstheme="majorBidi"/>
      <w:b/>
      <w:bCs/>
      <w:color w:val="808080" w:themeColor="background1" w:themeShade="80"/>
    </w:rPr>
  </w:style>
  <w:style w:type="paragraph" w:styleId="Heading4">
    <w:name w:val="heading 4"/>
    <w:basedOn w:val="Normal"/>
    <w:next w:val="Normal"/>
    <w:link w:val="Heading4Char"/>
    <w:uiPriority w:val="9"/>
    <w:unhideWhenUsed/>
    <w:qFormat/>
    <w:rsid w:val="00834ECF"/>
    <w:pPr>
      <w:keepNext/>
      <w:keepLines/>
      <w:numPr>
        <w:ilvl w:val="3"/>
        <w:numId w:val="1"/>
      </w:numPr>
      <w:spacing w:before="200"/>
      <w:outlineLvl w:val="3"/>
    </w:pPr>
    <w:rPr>
      <w:rFonts w:asciiTheme="majorHAnsi" w:eastAsiaTheme="majorEastAsia" w:hAnsiTheme="majorHAnsi" w:cstheme="majorBidi"/>
      <w:b/>
      <w:bCs/>
      <w:i/>
      <w:iCs/>
      <w:color w:val="808080" w:themeColor="background1" w:themeShade="80"/>
    </w:rPr>
  </w:style>
  <w:style w:type="paragraph" w:styleId="Heading5">
    <w:name w:val="heading 5"/>
    <w:basedOn w:val="Normal"/>
    <w:next w:val="Normal"/>
    <w:link w:val="Heading5Char"/>
    <w:uiPriority w:val="9"/>
    <w:unhideWhenUsed/>
    <w:qFormat/>
    <w:rsid w:val="003E745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5059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53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53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53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A5CD1"/>
    <w:rPr>
      <w:color w:val="0000FF"/>
      <w:u w:val="single"/>
    </w:rPr>
  </w:style>
  <w:style w:type="paragraph" w:styleId="BodyText">
    <w:name w:val="Body Text"/>
    <w:basedOn w:val="Normal"/>
    <w:link w:val="BodyTextChar"/>
    <w:uiPriority w:val="99"/>
    <w:rsid w:val="00AA5CD1"/>
    <w:pPr>
      <w:spacing w:before="120" w:after="120" w:line="240" w:lineRule="auto"/>
    </w:pPr>
    <w:rPr>
      <w:rFonts w:ascii="Arial" w:eastAsia="Times New Roman" w:hAnsi="Arial" w:cs="Times New Roman"/>
      <w:sz w:val="18"/>
      <w:szCs w:val="20"/>
      <w:lang w:eastAsia="en-US"/>
    </w:rPr>
  </w:style>
  <w:style w:type="character" w:customStyle="1" w:styleId="BodyTextChar">
    <w:name w:val="Body Text Char"/>
    <w:basedOn w:val="DefaultParagraphFont"/>
    <w:link w:val="BodyText"/>
    <w:uiPriority w:val="99"/>
    <w:rsid w:val="00AA5CD1"/>
    <w:rPr>
      <w:rFonts w:ascii="Arial" w:eastAsia="Times New Roman" w:hAnsi="Arial" w:cs="Times New Roman"/>
      <w:sz w:val="18"/>
      <w:szCs w:val="20"/>
      <w:lang w:val="en-US" w:eastAsia="en-US"/>
    </w:rPr>
  </w:style>
  <w:style w:type="paragraph" w:customStyle="1" w:styleId="PreparedBy">
    <w:name w:val="PreparedBy"/>
    <w:basedOn w:val="BodyText"/>
    <w:rsid w:val="00AA5CD1"/>
    <w:pPr>
      <w:spacing w:before="0" w:after="0"/>
    </w:pPr>
  </w:style>
  <w:style w:type="paragraph" w:styleId="BalloonText">
    <w:name w:val="Balloon Text"/>
    <w:basedOn w:val="Normal"/>
    <w:link w:val="BalloonTextChar"/>
    <w:uiPriority w:val="99"/>
    <w:semiHidden/>
    <w:unhideWhenUsed/>
    <w:rsid w:val="00AA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CD1"/>
    <w:rPr>
      <w:rFonts w:ascii="Tahoma" w:hAnsi="Tahoma" w:cs="Tahoma"/>
      <w:sz w:val="16"/>
      <w:szCs w:val="16"/>
    </w:rPr>
  </w:style>
  <w:style w:type="paragraph" w:styleId="Header">
    <w:name w:val="header"/>
    <w:basedOn w:val="Normal"/>
    <w:link w:val="HeaderChar"/>
    <w:uiPriority w:val="99"/>
    <w:unhideWhenUsed/>
    <w:rsid w:val="008C4DA9"/>
    <w:pPr>
      <w:tabs>
        <w:tab w:val="center" w:pos="4536"/>
        <w:tab w:val="right" w:pos="9072"/>
      </w:tabs>
      <w:spacing w:after="0" w:line="240" w:lineRule="auto"/>
    </w:pPr>
    <w:rPr>
      <w:b/>
      <w:noProof/>
      <w:color w:val="365F91" w:themeColor="accent1" w:themeShade="BF"/>
      <w:sz w:val="26"/>
      <w:szCs w:val="26"/>
    </w:rPr>
  </w:style>
  <w:style w:type="character" w:customStyle="1" w:styleId="HeaderChar">
    <w:name w:val="Header Char"/>
    <w:basedOn w:val="DefaultParagraphFont"/>
    <w:link w:val="Header"/>
    <w:uiPriority w:val="99"/>
    <w:rsid w:val="008C4DA9"/>
    <w:rPr>
      <w:b/>
      <w:noProof/>
      <w:color w:val="365F91" w:themeColor="accent1" w:themeShade="BF"/>
      <w:sz w:val="26"/>
      <w:szCs w:val="26"/>
    </w:rPr>
  </w:style>
  <w:style w:type="paragraph" w:styleId="Footer">
    <w:name w:val="footer"/>
    <w:basedOn w:val="Normal"/>
    <w:link w:val="FooterChar"/>
    <w:uiPriority w:val="99"/>
    <w:unhideWhenUsed/>
    <w:rsid w:val="00AA5C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5CD1"/>
  </w:style>
  <w:style w:type="paragraph" w:customStyle="1" w:styleId="HeadingSpecial">
    <w:name w:val="Heading Special"/>
    <w:basedOn w:val="Heading1"/>
    <w:rsid w:val="00AA5CD1"/>
    <w:pPr>
      <w:keepLines w:val="0"/>
      <w:pBdr>
        <w:bottom w:val="single" w:sz="24" w:space="1" w:color="003366"/>
      </w:pBdr>
      <w:spacing w:before="240" w:after="240" w:line="240" w:lineRule="auto"/>
    </w:pPr>
    <w:rPr>
      <w:rFonts w:ascii="Arial" w:eastAsia="Times New Roman" w:hAnsi="Arial" w:cs="Arial"/>
      <w:color w:val="003366"/>
      <w:kern w:val="32"/>
      <w:szCs w:val="32"/>
      <w:lang w:eastAsia="en-US"/>
    </w:rPr>
  </w:style>
  <w:style w:type="character" w:customStyle="1" w:styleId="Heading1Char">
    <w:name w:val="Heading 1 Char"/>
    <w:basedOn w:val="DefaultParagraphFont"/>
    <w:link w:val="Heading1"/>
    <w:uiPriority w:val="9"/>
    <w:rsid w:val="00F94213"/>
    <w:rPr>
      <w:rFonts w:asciiTheme="majorHAnsi" w:eastAsiaTheme="majorEastAsia" w:hAnsiTheme="majorHAnsi" w:cstheme="majorBidi"/>
      <w:b/>
      <w:bCs/>
      <w:caps/>
      <w:color w:val="808080" w:themeColor="background1" w:themeShade="80"/>
      <w:sz w:val="28"/>
      <w:szCs w:val="28"/>
      <w:lang w:val="en-US"/>
    </w:rPr>
  </w:style>
  <w:style w:type="paragraph" w:customStyle="1" w:styleId="HeadingSpecialTOC">
    <w:name w:val="Heading Special TOC"/>
    <w:basedOn w:val="HeadingSpecial"/>
    <w:rsid w:val="003B6AB6"/>
  </w:style>
  <w:style w:type="paragraph" w:styleId="ListParagraph">
    <w:name w:val="List Paragraph"/>
    <w:basedOn w:val="Normal"/>
    <w:uiPriority w:val="34"/>
    <w:qFormat/>
    <w:rsid w:val="00D60410"/>
    <w:pPr>
      <w:ind w:left="720"/>
      <w:contextualSpacing/>
    </w:pPr>
  </w:style>
  <w:style w:type="paragraph" w:styleId="TOC1">
    <w:name w:val="toc 1"/>
    <w:basedOn w:val="Normal"/>
    <w:next w:val="Normal"/>
    <w:autoRedefine/>
    <w:uiPriority w:val="39"/>
    <w:unhideWhenUsed/>
    <w:rsid w:val="008C4DA9"/>
    <w:pPr>
      <w:spacing w:before="120" w:after="120"/>
    </w:pPr>
    <w:rPr>
      <w:rFonts w:cstheme="minorHAnsi"/>
      <w:b/>
      <w:bCs/>
      <w:caps/>
      <w:sz w:val="20"/>
      <w:szCs w:val="20"/>
    </w:rPr>
  </w:style>
  <w:style w:type="paragraph" w:styleId="TOC2">
    <w:name w:val="toc 2"/>
    <w:basedOn w:val="Normal"/>
    <w:next w:val="Normal"/>
    <w:autoRedefine/>
    <w:uiPriority w:val="39"/>
    <w:unhideWhenUsed/>
    <w:rsid w:val="008C4DA9"/>
    <w:pPr>
      <w:spacing w:after="0"/>
      <w:ind w:left="220"/>
    </w:pPr>
    <w:rPr>
      <w:rFonts w:cstheme="minorHAnsi"/>
      <w:smallCaps/>
      <w:sz w:val="20"/>
      <w:szCs w:val="20"/>
    </w:rPr>
  </w:style>
  <w:style w:type="paragraph" w:styleId="TOC3">
    <w:name w:val="toc 3"/>
    <w:basedOn w:val="Normal"/>
    <w:next w:val="Normal"/>
    <w:autoRedefine/>
    <w:uiPriority w:val="39"/>
    <w:unhideWhenUsed/>
    <w:rsid w:val="008C4DA9"/>
    <w:pPr>
      <w:spacing w:after="0"/>
      <w:ind w:left="440"/>
    </w:pPr>
    <w:rPr>
      <w:rFonts w:cstheme="minorHAnsi"/>
      <w:i/>
      <w:iCs/>
      <w:sz w:val="20"/>
      <w:szCs w:val="20"/>
    </w:rPr>
  </w:style>
  <w:style w:type="paragraph" w:styleId="TOC4">
    <w:name w:val="toc 4"/>
    <w:basedOn w:val="Normal"/>
    <w:next w:val="Normal"/>
    <w:autoRedefine/>
    <w:uiPriority w:val="39"/>
    <w:unhideWhenUsed/>
    <w:rsid w:val="008C4DA9"/>
    <w:pPr>
      <w:spacing w:after="0"/>
      <w:ind w:left="660"/>
    </w:pPr>
    <w:rPr>
      <w:rFonts w:cstheme="minorHAnsi"/>
      <w:sz w:val="18"/>
      <w:szCs w:val="18"/>
    </w:rPr>
  </w:style>
  <w:style w:type="paragraph" w:styleId="TOC5">
    <w:name w:val="toc 5"/>
    <w:basedOn w:val="Normal"/>
    <w:next w:val="Normal"/>
    <w:autoRedefine/>
    <w:uiPriority w:val="39"/>
    <w:unhideWhenUsed/>
    <w:rsid w:val="008C4DA9"/>
    <w:pPr>
      <w:spacing w:after="0"/>
      <w:ind w:left="880"/>
    </w:pPr>
    <w:rPr>
      <w:rFonts w:cstheme="minorHAnsi"/>
      <w:sz w:val="18"/>
      <w:szCs w:val="18"/>
    </w:rPr>
  </w:style>
  <w:style w:type="paragraph" w:styleId="TOC6">
    <w:name w:val="toc 6"/>
    <w:basedOn w:val="Normal"/>
    <w:next w:val="Normal"/>
    <w:autoRedefine/>
    <w:uiPriority w:val="39"/>
    <w:unhideWhenUsed/>
    <w:rsid w:val="008C4DA9"/>
    <w:pPr>
      <w:spacing w:after="0"/>
      <w:ind w:left="1100"/>
    </w:pPr>
    <w:rPr>
      <w:rFonts w:cstheme="minorHAnsi"/>
      <w:sz w:val="18"/>
      <w:szCs w:val="18"/>
    </w:rPr>
  </w:style>
  <w:style w:type="paragraph" w:styleId="TOC7">
    <w:name w:val="toc 7"/>
    <w:basedOn w:val="Normal"/>
    <w:next w:val="Normal"/>
    <w:autoRedefine/>
    <w:uiPriority w:val="39"/>
    <w:unhideWhenUsed/>
    <w:rsid w:val="008C4DA9"/>
    <w:pPr>
      <w:spacing w:after="0"/>
      <w:ind w:left="1320"/>
    </w:pPr>
    <w:rPr>
      <w:rFonts w:cstheme="minorHAnsi"/>
      <w:sz w:val="18"/>
      <w:szCs w:val="18"/>
    </w:rPr>
  </w:style>
  <w:style w:type="paragraph" w:styleId="TOC8">
    <w:name w:val="toc 8"/>
    <w:basedOn w:val="Normal"/>
    <w:next w:val="Normal"/>
    <w:autoRedefine/>
    <w:uiPriority w:val="39"/>
    <w:unhideWhenUsed/>
    <w:rsid w:val="008C4DA9"/>
    <w:pPr>
      <w:spacing w:after="0"/>
      <w:ind w:left="1540"/>
    </w:pPr>
    <w:rPr>
      <w:rFonts w:cstheme="minorHAnsi"/>
      <w:sz w:val="18"/>
      <w:szCs w:val="18"/>
    </w:rPr>
  </w:style>
  <w:style w:type="paragraph" w:styleId="TOC9">
    <w:name w:val="toc 9"/>
    <w:basedOn w:val="Normal"/>
    <w:next w:val="Normal"/>
    <w:autoRedefine/>
    <w:uiPriority w:val="39"/>
    <w:unhideWhenUsed/>
    <w:rsid w:val="008C4DA9"/>
    <w:pPr>
      <w:spacing w:after="0"/>
      <w:ind w:left="1760"/>
    </w:pPr>
    <w:rPr>
      <w:rFonts w:cstheme="minorHAnsi"/>
      <w:sz w:val="18"/>
      <w:szCs w:val="18"/>
    </w:rPr>
  </w:style>
  <w:style w:type="character" w:customStyle="1" w:styleId="Heading2Char">
    <w:name w:val="Heading 2 Char"/>
    <w:basedOn w:val="DefaultParagraphFont"/>
    <w:link w:val="Heading2"/>
    <w:uiPriority w:val="9"/>
    <w:rsid w:val="007C1779"/>
    <w:rPr>
      <w:rFonts w:asciiTheme="majorHAnsi" w:eastAsiaTheme="majorEastAsia" w:hAnsiTheme="majorHAnsi" w:cstheme="majorBidi"/>
      <w:b/>
      <w:bCs/>
      <w:color w:val="808080" w:themeColor="background1" w:themeShade="80"/>
      <w:sz w:val="26"/>
      <w:szCs w:val="26"/>
      <w:lang w:val="en-US"/>
    </w:rPr>
  </w:style>
  <w:style w:type="character" w:customStyle="1" w:styleId="Heading3Char">
    <w:name w:val="Heading 3 Char"/>
    <w:basedOn w:val="DefaultParagraphFont"/>
    <w:link w:val="Heading3"/>
    <w:uiPriority w:val="9"/>
    <w:rsid w:val="00834ECF"/>
    <w:rPr>
      <w:rFonts w:asciiTheme="majorHAnsi" w:eastAsiaTheme="majorEastAsia" w:hAnsiTheme="majorHAnsi" w:cstheme="majorBidi"/>
      <w:b/>
      <w:bCs/>
      <w:color w:val="808080" w:themeColor="background1" w:themeShade="80"/>
      <w:lang w:val="en-US"/>
    </w:rPr>
  </w:style>
  <w:style w:type="character" w:customStyle="1" w:styleId="Heading4Char">
    <w:name w:val="Heading 4 Char"/>
    <w:basedOn w:val="DefaultParagraphFont"/>
    <w:link w:val="Heading4"/>
    <w:uiPriority w:val="9"/>
    <w:rsid w:val="00834ECF"/>
    <w:rPr>
      <w:rFonts w:asciiTheme="majorHAnsi" w:eastAsiaTheme="majorEastAsia" w:hAnsiTheme="majorHAnsi" w:cstheme="majorBidi"/>
      <w:b/>
      <w:bCs/>
      <w:i/>
      <w:iCs/>
      <w:color w:val="808080" w:themeColor="background1" w:themeShade="80"/>
      <w:lang w:val="en-US"/>
    </w:rPr>
  </w:style>
  <w:style w:type="character" w:customStyle="1" w:styleId="Heading5Char">
    <w:name w:val="Heading 5 Char"/>
    <w:basedOn w:val="DefaultParagraphFont"/>
    <w:link w:val="Heading5"/>
    <w:uiPriority w:val="9"/>
    <w:rsid w:val="003E745C"/>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650598"/>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4C53AC"/>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4C53A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4C53AC"/>
    <w:rPr>
      <w:rFonts w:asciiTheme="majorHAnsi" w:eastAsiaTheme="majorEastAsia" w:hAnsiTheme="majorHAnsi" w:cstheme="majorBidi"/>
      <w:i/>
      <w:iCs/>
      <w:color w:val="404040" w:themeColor="text1" w:themeTint="BF"/>
      <w:sz w:val="20"/>
      <w:szCs w:val="20"/>
      <w:lang w:val="en-US"/>
    </w:rPr>
  </w:style>
  <w:style w:type="paragraph" w:styleId="ListBullet">
    <w:name w:val="List Bullet"/>
    <w:aliases w:val="F4"/>
    <w:basedOn w:val="Normal"/>
    <w:rsid w:val="004C53AC"/>
    <w:pPr>
      <w:numPr>
        <w:numId w:val="2"/>
      </w:numPr>
      <w:spacing w:before="120" w:after="120" w:line="240" w:lineRule="auto"/>
    </w:pPr>
    <w:rPr>
      <w:rFonts w:ascii="Arial" w:eastAsia="Times New Roman" w:hAnsi="Arial" w:cs="Times New Roman"/>
      <w:sz w:val="18"/>
      <w:szCs w:val="20"/>
      <w:lang w:eastAsia="en-US"/>
    </w:rPr>
  </w:style>
  <w:style w:type="paragraph" w:customStyle="1" w:styleId="NormIndryk">
    <w:name w:val="Norm.Indryk"/>
    <w:aliases w:val="F3"/>
    <w:basedOn w:val="Normal"/>
    <w:rsid w:val="004C53AC"/>
    <w:pPr>
      <w:spacing w:after="240" w:line="240" w:lineRule="auto"/>
      <w:ind w:left="851"/>
    </w:pPr>
    <w:rPr>
      <w:rFonts w:ascii="Frutiger 55 Roman" w:eastAsia="Times New Roman" w:hAnsi="Frutiger 55 Roman" w:cs="Times New Roman"/>
      <w:sz w:val="18"/>
      <w:szCs w:val="20"/>
      <w:lang w:val="da-DK" w:eastAsia="en-US"/>
    </w:rPr>
  </w:style>
  <w:style w:type="paragraph" w:styleId="NoSpacing">
    <w:name w:val="No Spacing"/>
    <w:link w:val="NoSpacingChar"/>
    <w:uiPriority w:val="1"/>
    <w:qFormat/>
    <w:rsid w:val="003939FF"/>
    <w:pPr>
      <w:spacing w:after="0" w:line="240" w:lineRule="auto"/>
    </w:pPr>
  </w:style>
  <w:style w:type="table" w:styleId="TableGrid">
    <w:name w:val="Table Grid"/>
    <w:basedOn w:val="TableNormal"/>
    <w:uiPriority w:val="59"/>
    <w:rsid w:val="009B29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1">
    <w:name w:val="Light Grid1"/>
    <w:basedOn w:val="TableNormal"/>
    <w:uiPriority w:val="62"/>
    <w:rsid w:val="009B290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Appendix">
    <w:name w:val="Appendix"/>
    <w:basedOn w:val="Heading1"/>
    <w:rsid w:val="00B25CB5"/>
    <w:pPr>
      <w:keepLines w:val="0"/>
      <w:pageBreakBefore/>
      <w:numPr>
        <w:numId w:val="3"/>
      </w:numPr>
      <w:pBdr>
        <w:bottom w:val="single" w:sz="24" w:space="1" w:color="003366"/>
      </w:pBdr>
      <w:spacing w:before="240" w:after="240" w:line="240" w:lineRule="auto"/>
    </w:pPr>
    <w:rPr>
      <w:rFonts w:ascii="Arial" w:eastAsia="Times New Roman" w:hAnsi="Arial" w:cs="Arial"/>
      <w:color w:val="003366"/>
      <w:kern w:val="32"/>
      <w:szCs w:val="32"/>
      <w:lang w:eastAsia="en-US"/>
    </w:rPr>
  </w:style>
  <w:style w:type="paragraph" w:customStyle="1" w:styleId="Style3">
    <w:name w:val="Style3"/>
    <w:basedOn w:val="Normal"/>
    <w:rsid w:val="00B25CB5"/>
    <w:pPr>
      <w:numPr>
        <w:ilvl w:val="1"/>
        <w:numId w:val="3"/>
      </w:numPr>
      <w:spacing w:before="120" w:after="120" w:line="240" w:lineRule="auto"/>
    </w:pPr>
    <w:rPr>
      <w:rFonts w:ascii="Arial Bold" w:eastAsia="Times New Roman" w:hAnsi="Arial Bold" w:cs="Times New Roman"/>
      <w:b/>
      <w:color w:val="003366"/>
      <w:lang w:eastAsia="en-US"/>
    </w:rPr>
  </w:style>
  <w:style w:type="paragraph" w:styleId="Caption">
    <w:name w:val="caption"/>
    <w:basedOn w:val="Normal"/>
    <w:next w:val="Normal"/>
    <w:uiPriority w:val="35"/>
    <w:unhideWhenUsed/>
    <w:qFormat/>
    <w:rsid w:val="00834ECF"/>
    <w:pPr>
      <w:spacing w:line="240" w:lineRule="auto"/>
    </w:pPr>
    <w:rPr>
      <w:b/>
      <w:bCs/>
      <w:color w:val="808080" w:themeColor="background1" w:themeShade="80"/>
      <w:sz w:val="18"/>
      <w:szCs w:val="18"/>
    </w:rPr>
  </w:style>
  <w:style w:type="character" w:styleId="CommentReference">
    <w:name w:val="annotation reference"/>
    <w:basedOn w:val="DefaultParagraphFont"/>
    <w:unhideWhenUsed/>
    <w:rsid w:val="00314515"/>
    <w:rPr>
      <w:sz w:val="16"/>
      <w:szCs w:val="16"/>
    </w:rPr>
  </w:style>
  <w:style w:type="paragraph" w:styleId="CommentText">
    <w:name w:val="annotation text"/>
    <w:basedOn w:val="Normal"/>
    <w:link w:val="CommentTextChar"/>
    <w:unhideWhenUsed/>
    <w:rsid w:val="00314515"/>
    <w:pPr>
      <w:spacing w:line="240" w:lineRule="auto"/>
    </w:pPr>
    <w:rPr>
      <w:sz w:val="20"/>
      <w:szCs w:val="20"/>
    </w:rPr>
  </w:style>
  <w:style w:type="character" w:customStyle="1" w:styleId="CommentTextChar">
    <w:name w:val="Comment Text Char"/>
    <w:basedOn w:val="DefaultParagraphFont"/>
    <w:link w:val="CommentText"/>
    <w:rsid w:val="00314515"/>
    <w:rPr>
      <w:sz w:val="20"/>
      <w:szCs w:val="20"/>
    </w:rPr>
  </w:style>
  <w:style w:type="paragraph" w:styleId="CommentSubject">
    <w:name w:val="annotation subject"/>
    <w:basedOn w:val="CommentText"/>
    <w:next w:val="CommentText"/>
    <w:link w:val="CommentSubjectChar"/>
    <w:uiPriority w:val="99"/>
    <w:semiHidden/>
    <w:unhideWhenUsed/>
    <w:rsid w:val="00314515"/>
    <w:rPr>
      <w:b/>
      <w:bCs/>
    </w:rPr>
  </w:style>
  <w:style w:type="character" w:customStyle="1" w:styleId="CommentSubjectChar">
    <w:name w:val="Comment Subject Char"/>
    <w:basedOn w:val="CommentTextChar"/>
    <w:link w:val="CommentSubject"/>
    <w:uiPriority w:val="99"/>
    <w:semiHidden/>
    <w:rsid w:val="00314515"/>
    <w:rPr>
      <w:b/>
      <w:bCs/>
      <w:sz w:val="20"/>
      <w:szCs w:val="20"/>
    </w:rPr>
  </w:style>
  <w:style w:type="numbering" w:customStyle="1" w:styleId="NumberedListTable">
    <w:name w:val="Numbered List Table"/>
    <w:basedOn w:val="NoList"/>
    <w:rsid w:val="0077098A"/>
    <w:pPr>
      <w:numPr>
        <w:numId w:val="4"/>
      </w:numPr>
    </w:pPr>
  </w:style>
  <w:style w:type="paragraph" w:styleId="FootnoteText">
    <w:name w:val="footnote text"/>
    <w:basedOn w:val="Normal"/>
    <w:link w:val="FootnoteTextChar"/>
    <w:uiPriority w:val="99"/>
    <w:unhideWhenUsed/>
    <w:rsid w:val="008D7F29"/>
    <w:pPr>
      <w:spacing w:after="0" w:line="240" w:lineRule="auto"/>
    </w:pPr>
    <w:rPr>
      <w:sz w:val="20"/>
      <w:szCs w:val="20"/>
    </w:rPr>
  </w:style>
  <w:style w:type="character" w:customStyle="1" w:styleId="FootnoteTextChar">
    <w:name w:val="Footnote Text Char"/>
    <w:basedOn w:val="DefaultParagraphFont"/>
    <w:link w:val="FootnoteText"/>
    <w:uiPriority w:val="99"/>
    <w:rsid w:val="008D7F29"/>
    <w:rPr>
      <w:sz w:val="20"/>
      <w:szCs w:val="20"/>
    </w:rPr>
  </w:style>
  <w:style w:type="character" w:styleId="FootnoteReference">
    <w:name w:val="footnote reference"/>
    <w:basedOn w:val="DefaultParagraphFont"/>
    <w:uiPriority w:val="99"/>
    <w:unhideWhenUsed/>
    <w:rsid w:val="008D7F29"/>
    <w:rPr>
      <w:vertAlign w:val="superscript"/>
    </w:rPr>
  </w:style>
  <w:style w:type="paragraph" w:styleId="TableofFigures">
    <w:name w:val="table of figures"/>
    <w:basedOn w:val="Normal"/>
    <w:next w:val="Normal"/>
    <w:uiPriority w:val="99"/>
    <w:unhideWhenUsed/>
    <w:rsid w:val="00FA1E80"/>
    <w:pPr>
      <w:spacing w:after="0"/>
      <w:ind w:left="440" w:hanging="440"/>
    </w:pPr>
    <w:rPr>
      <w:rFonts w:cstheme="minorHAnsi"/>
      <w:smallCaps/>
      <w:sz w:val="20"/>
      <w:szCs w:val="20"/>
    </w:rPr>
  </w:style>
  <w:style w:type="paragraph" w:styleId="NormalWeb">
    <w:name w:val="Normal (Web)"/>
    <w:basedOn w:val="Normal"/>
    <w:uiPriority w:val="99"/>
    <w:semiHidden/>
    <w:unhideWhenUsed/>
    <w:rsid w:val="00835AA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Grid10">
    <w:name w:val="Light Grid1"/>
    <w:basedOn w:val="TableNormal"/>
    <w:uiPriority w:val="62"/>
    <w:rsid w:val="00307D94"/>
    <w:pPr>
      <w:spacing w:after="0" w:line="240" w:lineRule="auto"/>
    </w:pPr>
    <w:rPr>
      <w:rFonts w:ascii="Times New Roman" w:eastAsia="Times New Roman" w:hAnsi="Times New Roman" w:cs="Times New Roman"/>
      <w:sz w:val="20"/>
      <w:szCs w:val="20"/>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llowedHyperlink">
    <w:name w:val="FollowedHyperlink"/>
    <w:basedOn w:val="DefaultParagraphFont"/>
    <w:uiPriority w:val="99"/>
    <w:semiHidden/>
    <w:unhideWhenUsed/>
    <w:rsid w:val="002051C5"/>
    <w:rPr>
      <w:color w:val="800080" w:themeColor="followedHyperlink"/>
      <w:u w:val="single"/>
    </w:rPr>
  </w:style>
  <w:style w:type="paragraph" w:styleId="DocumentMap">
    <w:name w:val="Document Map"/>
    <w:basedOn w:val="Normal"/>
    <w:link w:val="DocumentMapChar"/>
    <w:uiPriority w:val="99"/>
    <w:semiHidden/>
    <w:unhideWhenUsed/>
    <w:rsid w:val="00C061F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061FA"/>
    <w:rPr>
      <w:rFonts w:ascii="Tahoma" w:hAnsi="Tahoma" w:cs="Tahoma"/>
      <w:sz w:val="16"/>
      <w:szCs w:val="16"/>
    </w:rPr>
  </w:style>
  <w:style w:type="paragraph" w:styleId="PlainText">
    <w:name w:val="Plain Text"/>
    <w:basedOn w:val="Normal"/>
    <w:link w:val="PlainTextChar"/>
    <w:uiPriority w:val="99"/>
    <w:unhideWhenUsed/>
    <w:rsid w:val="002B55F2"/>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2B55F2"/>
    <w:rPr>
      <w:rFonts w:ascii="Consolas" w:eastAsiaTheme="minorHAnsi" w:hAnsi="Consolas"/>
      <w:sz w:val="21"/>
      <w:szCs w:val="21"/>
      <w:lang w:eastAsia="en-US"/>
    </w:rPr>
  </w:style>
  <w:style w:type="paragraph" w:customStyle="1" w:styleId="NumHeading1">
    <w:name w:val="Num Heading 1"/>
    <w:basedOn w:val="Heading1"/>
    <w:next w:val="Normal"/>
    <w:rsid w:val="00F04EF2"/>
    <w:pPr>
      <w:keepLines w:val="0"/>
      <w:pageBreakBefore/>
      <w:numPr>
        <w:numId w:val="5"/>
      </w:numPr>
      <w:pBdr>
        <w:bottom w:val="none" w:sz="0" w:space="0" w:color="auto"/>
      </w:pBdr>
      <w:shd w:val="clear" w:color="auto" w:fill="CDE5FF"/>
      <w:spacing w:after="120" w:line="264" w:lineRule="auto"/>
      <w:jc w:val="center"/>
    </w:pPr>
    <w:rPr>
      <w:rFonts w:asciiTheme="minorHAnsi" w:eastAsia="Arial Black" w:hAnsiTheme="minorHAnsi" w:cs="Arial Black"/>
      <w:b w:val="0"/>
      <w:smallCaps/>
      <w:color w:val="333333"/>
      <w:kern w:val="32"/>
      <w:sz w:val="32"/>
      <w:szCs w:val="32"/>
      <w:lang w:eastAsia="ja-JP"/>
    </w:rPr>
  </w:style>
  <w:style w:type="paragraph" w:customStyle="1" w:styleId="NumHeading2">
    <w:name w:val="Num Heading 2"/>
    <w:basedOn w:val="Heading2"/>
    <w:next w:val="Normal"/>
    <w:rsid w:val="00F04EF2"/>
    <w:pPr>
      <w:keepLines w:val="0"/>
      <w:numPr>
        <w:numId w:val="5"/>
      </w:numPr>
      <w:spacing w:before="240" w:after="120" w:line="264" w:lineRule="auto"/>
    </w:pPr>
    <w:rPr>
      <w:rFonts w:asciiTheme="minorHAnsi" w:eastAsia="Arial" w:hAnsiTheme="minorHAnsi" w:cs="Arial"/>
      <w:b w:val="0"/>
      <w:color w:val="333333"/>
      <w:sz w:val="28"/>
      <w:szCs w:val="28"/>
      <w:lang w:eastAsia="ja-JP"/>
      <w14:textFill>
        <w14:solidFill>
          <w14:srgbClr w14:val="333333">
            <w14:lumMod w14:val="50000"/>
          </w14:srgbClr>
        </w14:solidFill>
      </w14:textFill>
    </w:rPr>
  </w:style>
  <w:style w:type="paragraph" w:customStyle="1" w:styleId="NumHeading3">
    <w:name w:val="Num Heading 3"/>
    <w:basedOn w:val="Heading3"/>
    <w:next w:val="Normal"/>
    <w:rsid w:val="00F04EF2"/>
    <w:pPr>
      <w:keepLines w:val="0"/>
      <w:numPr>
        <w:numId w:val="5"/>
      </w:numPr>
      <w:spacing w:before="180" w:after="60" w:line="264" w:lineRule="auto"/>
    </w:pPr>
    <w:rPr>
      <w:rFonts w:ascii="Arial" w:eastAsia="Arial" w:hAnsi="Arial" w:cs="Arial"/>
      <w:b w:val="0"/>
      <w:bCs w:val="0"/>
      <w:color w:val="333333"/>
      <w:sz w:val="26"/>
      <w:szCs w:val="26"/>
      <w:lang w:eastAsia="ja-JP"/>
      <w14:textFill>
        <w14:solidFill>
          <w14:srgbClr w14:val="333333">
            <w14:lumMod w14:val="50000"/>
          </w14:srgbClr>
        </w14:solidFill>
      </w14:textFill>
    </w:rPr>
  </w:style>
  <w:style w:type="paragraph" w:customStyle="1" w:styleId="NumHeading4">
    <w:name w:val="Num Heading 4"/>
    <w:basedOn w:val="Heading4"/>
    <w:next w:val="Normal"/>
    <w:rsid w:val="00F04EF2"/>
    <w:pPr>
      <w:keepLines w:val="0"/>
      <w:numPr>
        <w:numId w:val="5"/>
      </w:numPr>
      <w:spacing w:before="180" w:after="60" w:line="264" w:lineRule="auto"/>
    </w:pPr>
    <w:rPr>
      <w:rFonts w:ascii="Arial" w:eastAsia="Arial" w:hAnsi="Arial" w:cs="Arial"/>
      <w:b w:val="0"/>
      <w:i w:val="0"/>
      <w:color w:val="333333"/>
      <w:szCs w:val="24"/>
      <w:lang w:eastAsia="ja-JP"/>
      <w14:textFill>
        <w14:solidFill>
          <w14:srgbClr w14:val="333333">
            <w14:lumMod w14:val="50000"/>
          </w14:srgbClr>
        </w14:solidFill>
      </w14:textFill>
    </w:rPr>
  </w:style>
  <w:style w:type="paragraph" w:customStyle="1" w:styleId="NumHeading5">
    <w:name w:val="Num Heading 5"/>
    <w:basedOn w:val="Heading5"/>
    <w:next w:val="Normal"/>
    <w:rsid w:val="00F04EF2"/>
    <w:pPr>
      <w:keepLines w:val="0"/>
      <w:numPr>
        <w:numId w:val="5"/>
      </w:numPr>
      <w:spacing w:before="180" w:after="60" w:line="264" w:lineRule="auto"/>
    </w:pPr>
    <w:rPr>
      <w:rFonts w:ascii="Arial" w:eastAsia="Arial" w:hAnsi="Arial" w:cs="Arial"/>
      <w:bCs/>
      <w:iCs/>
      <w:color w:val="333333"/>
      <w:lang w:eastAsia="ja-JP"/>
    </w:rPr>
  </w:style>
  <w:style w:type="paragraph" w:customStyle="1" w:styleId="Default">
    <w:name w:val="Default"/>
    <w:rsid w:val="00586936"/>
    <w:pPr>
      <w:autoSpaceDE w:val="0"/>
      <w:autoSpaceDN w:val="0"/>
      <w:adjustRightInd w:val="0"/>
      <w:spacing w:after="0" w:line="240" w:lineRule="auto"/>
    </w:pPr>
    <w:rPr>
      <w:rFonts w:ascii="Segoe" w:hAnsi="Segoe" w:cs="Segoe"/>
      <w:color w:val="000000"/>
      <w:sz w:val="24"/>
      <w:szCs w:val="24"/>
    </w:rPr>
  </w:style>
  <w:style w:type="character" w:customStyle="1" w:styleId="NoSpacingChar">
    <w:name w:val="No Spacing Char"/>
    <w:basedOn w:val="DefaultParagraphFont"/>
    <w:link w:val="NoSpacing"/>
    <w:uiPriority w:val="1"/>
    <w:rsid w:val="00EF6FC4"/>
  </w:style>
  <w:style w:type="table" w:styleId="MediumShading1-Accent1">
    <w:name w:val="Medium Shading 1 Accent 1"/>
    <w:basedOn w:val="TableNormal"/>
    <w:uiPriority w:val="63"/>
    <w:rsid w:val="001072B3"/>
    <w:pPr>
      <w:spacing w:after="0" w:line="240" w:lineRule="auto"/>
    </w:pPr>
    <w:rPr>
      <w:rFonts w:eastAsiaTheme="minorHAns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3">
    <w:name w:val="Bullet 3"/>
    <w:basedOn w:val="Normal"/>
    <w:rsid w:val="00665987"/>
    <w:pPr>
      <w:numPr>
        <w:numId w:val="6"/>
      </w:numPr>
      <w:tabs>
        <w:tab w:val="clear" w:pos="1636"/>
        <w:tab w:val="num" w:pos="1276"/>
      </w:tabs>
      <w:spacing w:after="0" w:line="240" w:lineRule="auto"/>
      <w:ind w:hanging="425"/>
    </w:pPr>
    <w:rPr>
      <w:rFonts w:ascii="Frutiger 55 Roman" w:eastAsia="Times New Roman" w:hAnsi="Frutiger 55 Roman" w:cs="Times New Roman"/>
      <w:sz w:val="20"/>
      <w:szCs w:val="20"/>
      <w:lang w:val="en-GB" w:eastAsia="en-US"/>
    </w:rPr>
  </w:style>
  <w:style w:type="character" w:customStyle="1" w:styleId="bodytext1">
    <w:name w:val="bodytext1"/>
    <w:basedOn w:val="DefaultParagraphFont"/>
    <w:rsid w:val="00665987"/>
    <w:rPr>
      <w:rFonts w:ascii="Arial" w:hAnsi="Arial" w:cs="Arial" w:hint="default"/>
      <w:strike w:val="0"/>
      <w:dstrike w:val="0"/>
      <w:color w:val="313163"/>
      <w:sz w:val="20"/>
      <w:szCs w:val="20"/>
      <w:u w:val="none"/>
      <w:effect w:val="none"/>
    </w:rPr>
  </w:style>
  <w:style w:type="paragraph" w:styleId="BodyTextIndent3">
    <w:name w:val="Body Text Indent 3"/>
    <w:basedOn w:val="Normal"/>
    <w:link w:val="BodyTextIndent3Char"/>
    <w:uiPriority w:val="99"/>
    <w:semiHidden/>
    <w:unhideWhenUsed/>
    <w:rsid w:val="00567B3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67B3F"/>
    <w:rPr>
      <w:sz w:val="16"/>
      <w:szCs w:val="16"/>
    </w:rPr>
  </w:style>
  <w:style w:type="table" w:customStyle="1" w:styleId="Custom001">
    <w:name w:val="Custom001"/>
    <w:basedOn w:val="TableNormal"/>
    <w:uiPriority w:val="99"/>
    <w:rsid w:val="00713151"/>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93791679">
      <w:bodyDiv w:val="1"/>
      <w:marLeft w:val="0"/>
      <w:marRight w:val="0"/>
      <w:marTop w:val="0"/>
      <w:marBottom w:val="0"/>
      <w:divBdr>
        <w:top w:val="none" w:sz="0" w:space="0" w:color="auto"/>
        <w:left w:val="none" w:sz="0" w:space="0" w:color="auto"/>
        <w:bottom w:val="none" w:sz="0" w:space="0" w:color="auto"/>
        <w:right w:val="none" w:sz="0" w:space="0" w:color="auto"/>
      </w:divBdr>
    </w:div>
    <w:div w:id="139078629">
      <w:bodyDiv w:val="1"/>
      <w:marLeft w:val="0"/>
      <w:marRight w:val="0"/>
      <w:marTop w:val="0"/>
      <w:marBottom w:val="0"/>
      <w:divBdr>
        <w:top w:val="none" w:sz="0" w:space="0" w:color="auto"/>
        <w:left w:val="none" w:sz="0" w:space="0" w:color="auto"/>
        <w:bottom w:val="none" w:sz="0" w:space="0" w:color="auto"/>
        <w:right w:val="none" w:sz="0" w:space="0" w:color="auto"/>
      </w:divBdr>
    </w:div>
    <w:div w:id="183130311">
      <w:bodyDiv w:val="1"/>
      <w:marLeft w:val="0"/>
      <w:marRight w:val="0"/>
      <w:marTop w:val="0"/>
      <w:marBottom w:val="0"/>
      <w:divBdr>
        <w:top w:val="none" w:sz="0" w:space="0" w:color="auto"/>
        <w:left w:val="none" w:sz="0" w:space="0" w:color="auto"/>
        <w:bottom w:val="none" w:sz="0" w:space="0" w:color="auto"/>
        <w:right w:val="none" w:sz="0" w:space="0" w:color="auto"/>
      </w:divBdr>
    </w:div>
    <w:div w:id="198401020">
      <w:bodyDiv w:val="1"/>
      <w:marLeft w:val="0"/>
      <w:marRight w:val="0"/>
      <w:marTop w:val="0"/>
      <w:marBottom w:val="0"/>
      <w:divBdr>
        <w:top w:val="none" w:sz="0" w:space="0" w:color="auto"/>
        <w:left w:val="none" w:sz="0" w:space="0" w:color="auto"/>
        <w:bottom w:val="none" w:sz="0" w:space="0" w:color="auto"/>
        <w:right w:val="none" w:sz="0" w:space="0" w:color="auto"/>
      </w:divBdr>
    </w:div>
    <w:div w:id="211188338">
      <w:bodyDiv w:val="1"/>
      <w:marLeft w:val="0"/>
      <w:marRight w:val="0"/>
      <w:marTop w:val="0"/>
      <w:marBottom w:val="0"/>
      <w:divBdr>
        <w:top w:val="none" w:sz="0" w:space="0" w:color="auto"/>
        <w:left w:val="none" w:sz="0" w:space="0" w:color="auto"/>
        <w:bottom w:val="none" w:sz="0" w:space="0" w:color="auto"/>
        <w:right w:val="none" w:sz="0" w:space="0" w:color="auto"/>
      </w:divBdr>
    </w:div>
    <w:div w:id="298268945">
      <w:bodyDiv w:val="1"/>
      <w:marLeft w:val="0"/>
      <w:marRight w:val="0"/>
      <w:marTop w:val="0"/>
      <w:marBottom w:val="0"/>
      <w:divBdr>
        <w:top w:val="none" w:sz="0" w:space="0" w:color="auto"/>
        <w:left w:val="none" w:sz="0" w:space="0" w:color="auto"/>
        <w:bottom w:val="none" w:sz="0" w:space="0" w:color="auto"/>
        <w:right w:val="none" w:sz="0" w:space="0" w:color="auto"/>
      </w:divBdr>
    </w:div>
    <w:div w:id="325859437">
      <w:bodyDiv w:val="1"/>
      <w:marLeft w:val="0"/>
      <w:marRight w:val="0"/>
      <w:marTop w:val="0"/>
      <w:marBottom w:val="0"/>
      <w:divBdr>
        <w:top w:val="none" w:sz="0" w:space="0" w:color="auto"/>
        <w:left w:val="none" w:sz="0" w:space="0" w:color="auto"/>
        <w:bottom w:val="none" w:sz="0" w:space="0" w:color="auto"/>
        <w:right w:val="none" w:sz="0" w:space="0" w:color="auto"/>
      </w:divBdr>
    </w:div>
    <w:div w:id="338125446">
      <w:bodyDiv w:val="1"/>
      <w:marLeft w:val="0"/>
      <w:marRight w:val="0"/>
      <w:marTop w:val="0"/>
      <w:marBottom w:val="0"/>
      <w:divBdr>
        <w:top w:val="none" w:sz="0" w:space="0" w:color="auto"/>
        <w:left w:val="none" w:sz="0" w:space="0" w:color="auto"/>
        <w:bottom w:val="none" w:sz="0" w:space="0" w:color="auto"/>
        <w:right w:val="none" w:sz="0" w:space="0" w:color="auto"/>
      </w:divBdr>
    </w:div>
    <w:div w:id="368646863">
      <w:bodyDiv w:val="1"/>
      <w:marLeft w:val="0"/>
      <w:marRight w:val="0"/>
      <w:marTop w:val="0"/>
      <w:marBottom w:val="0"/>
      <w:divBdr>
        <w:top w:val="none" w:sz="0" w:space="0" w:color="auto"/>
        <w:left w:val="none" w:sz="0" w:space="0" w:color="auto"/>
        <w:bottom w:val="none" w:sz="0" w:space="0" w:color="auto"/>
        <w:right w:val="none" w:sz="0" w:space="0" w:color="auto"/>
      </w:divBdr>
    </w:div>
    <w:div w:id="385690060">
      <w:bodyDiv w:val="1"/>
      <w:marLeft w:val="0"/>
      <w:marRight w:val="0"/>
      <w:marTop w:val="0"/>
      <w:marBottom w:val="0"/>
      <w:divBdr>
        <w:top w:val="none" w:sz="0" w:space="0" w:color="auto"/>
        <w:left w:val="none" w:sz="0" w:space="0" w:color="auto"/>
        <w:bottom w:val="none" w:sz="0" w:space="0" w:color="auto"/>
        <w:right w:val="none" w:sz="0" w:space="0" w:color="auto"/>
      </w:divBdr>
    </w:div>
    <w:div w:id="450368574">
      <w:bodyDiv w:val="1"/>
      <w:marLeft w:val="0"/>
      <w:marRight w:val="0"/>
      <w:marTop w:val="0"/>
      <w:marBottom w:val="0"/>
      <w:divBdr>
        <w:top w:val="none" w:sz="0" w:space="0" w:color="auto"/>
        <w:left w:val="none" w:sz="0" w:space="0" w:color="auto"/>
        <w:bottom w:val="none" w:sz="0" w:space="0" w:color="auto"/>
        <w:right w:val="none" w:sz="0" w:space="0" w:color="auto"/>
      </w:divBdr>
    </w:div>
    <w:div w:id="479079457">
      <w:bodyDiv w:val="1"/>
      <w:marLeft w:val="0"/>
      <w:marRight w:val="0"/>
      <w:marTop w:val="0"/>
      <w:marBottom w:val="0"/>
      <w:divBdr>
        <w:top w:val="none" w:sz="0" w:space="0" w:color="auto"/>
        <w:left w:val="none" w:sz="0" w:space="0" w:color="auto"/>
        <w:bottom w:val="none" w:sz="0" w:space="0" w:color="auto"/>
        <w:right w:val="none" w:sz="0" w:space="0" w:color="auto"/>
      </w:divBdr>
    </w:div>
    <w:div w:id="484398000">
      <w:bodyDiv w:val="1"/>
      <w:marLeft w:val="0"/>
      <w:marRight w:val="0"/>
      <w:marTop w:val="0"/>
      <w:marBottom w:val="0"/>
      <w:divBdr>
        <w:top w:val="none" w:sz="0" w:space="0" w:color="auto"/>
        <w:left w:val="none" w:sz="0" w:space="0" w:color="auto"/>
        <w:bottom w:val="none" w:sz="0" w:space="0" w:color="auto"/>
        <w:right w:val="none" w:sz="0" w:space="0" w:color="auto"/>
      </w:divBdr>
    </w:div>
    <w:div w:id="612789464">
      <w:bodyDiv w:val="1"/>
      <w:marLeft w:val="0"/>
      <w:marRight w:val="0"/>
      <w:marTop w:val="0"/>
      <w:marBottom w:val="0"/>
      <w:divBdr>
        <w:top w:val="none" w:sz="0" w:space="0" w:color="auto"/>
        <w:left w:val="none" w:sz="0" w:space="0" w:color="auto"/>
        <w:bottom w:val="none" w:sz="0" w:space="0" w:color="auto"/>
        <w:right w:val="none" w:sz="0" w:space="0" w:color="auto"/>
      </w:divBdr>
    </w:div>
    <w:div w:id="681318533">
      <w:bodyDiv w:val="1"/>
      <w:marLeft w:val="0"/>
      <w:marRight w:val="0"/>
      <w:marTop w:val="0"/>
      <w:marBottom w:val="0"/>
      <w:divBdr>
        <w:top w:val="none" w:sz="0" w:space="0" w:color="auto"/>
        <w:left w:val="none" w:sz="0" w:space="0" w:color="auto"/>
        <w:bottom w:val="none" w:sz="0" w:space="0" w:color="auto"/>
        <w:right w:val="none" w:sz="0" w:space="0" w:color="auto"/>
      </w:divBdr>
    </w:div>
    <w:div w:id="758986621">
      <w:bodyDiv w:val="1"/>
      <w:marLeft w:val="0"/>
      <w:marRight w:val="0"/>
      <w:marTop w:val="0"/>
      <w:marBottom w:val="0"/>
      <w:divBdr>
        <w:top w:val="none" w:sz="0" w:space="0" w:color="auto"/>
        <w:left w:val="none" w:sz="0" w:space="0" w:color="auto"/>
        <w:bottom w:val="none" w:sz="0" w:space="0" w:color="auto"/>
        <w:right w:val="none" w:sz="0" w:space="0" w:color="auto"/>
      </w:divBdr>
    </w:div>
    <w:div w:id="774398801">
      <w:bodyDiv w:val="1"/>
      <w:marLeft w:val="0"/>
      <w:marRight w:val="0"/>
      <w:marTop w:val="0"/>
      <w:marBottom w:val="0"/>
      <w:divBdr>
        <w:top w:val="none" w:sz="0" w:space="0" w:color="auto"/>
        <w:left w:val="none" w:sz="0" w:space="0" w:color="auto"/>
        <w:bottom w:val="none" w:sz="0" w:space="0" w:color="auto"/>
        <w:right w:val="none" w:sz="0" w:space="0" w:color="auto"/>
      </w:divBdr>
    </w:div>
    <w:div w:id="794835051">
      <w:bodyDiv w:val="1"/>
      <w:marLeft w:val="0"/>
      <w:marRight w:val="0"/>
      <w:marTop w:val="0"/>
      <w:marBottom w:val="0"/>
      <w:divBdr>
        <w:top w:val="none" w:sz="0" w:space="0" w:color="auto"/>
        <w:left w:val="none" w:sz="0" w:space="0" w:color="auto"/>
        <w:bottom w:val="none" w:sz="0" w:space="0" w:color="auto"/>
        <w:right w:val="none" w:sz="0" w:space="0" w:color="auto"/>
      </w:divBdr>
    </w:div>
    <w:div w:id="796530630">
      <w:bodyDiv w:val="1"/>
      <w:marLeft w:val="0"/>
      <w:marRight w:val="0"/>
      <w:marTop w:val="0"/>
      <w:marBottom w:val="0"/>
      <w:divBdr>
        <w:top w:val="none" w:sz="0" w:space="0" w:color="auto"/>
        <w:left w:val="none" w:sz="0" w:space="0" w:color="auto"/>
        <w:bottom w:val="none" w:sz="0" w:space="0" w:color="auto"/>
        <w:right w:val="none" w:sz="0" w:space="0" w:color="auto"/>
      </w:divBdr>
    </w:div>
    <w:div w:id="817378856">
      <w:bodyDiv w:val="1"/>
      <w:marLeft w:val="0"/>
      <w:marRight w:val="0"/>
      <w:marTop w:val="0"/>
      <w:marBottom w:val="0"/>
      <w:divBdr>
        <w:top w:val="none" w:sz="0" w:space="0" w:color="auto"/>
        <w:left w:val="none" w:sz="0" w:space="0" w:color="auto"/>
        <w:bottom w:val="none" w:sz="0" w:space="0" w:color="auto"/>
        <w:right w:val="none" w:sz="0" w:space="0" w:color="auto"/>
      </w:divBdr>
    </w:div>
    <w:div w:id="840852733">
      <w:bodyDiv w:val="1"/>
      <w:marLeft w:val="0"/>
      <w:marRight w:val="0"/>
      <w:marTop w:val="0"/>
      <w:marBottom w:val="0"/>
      <w:divBdr>
        <w:top w:val="none" w:sz="0" w:space="0" w:color="auto"/>
        <w:left w:val="none" w:sz="0" w:space="0" w:color="auto"/>
        <w:bottom w:val="none" w:sz="0" w:space="0" w:color="auto"/>
        <w:right w:val="none" w:sz="0" w:space="0" w:color="auto"/>
      </w:divBdr>
    </w:div>
    <w:div w:id="887493660">
      <w:bodyDiv w:val="1"/>
      <w:marLeft w:val="0"/>
      <w:marRight w:val="0"/>
      <w:marTop w:val="0"/>
      <w:marBottom w:val="0"/>
      <w:divBdr>
        <w:top w:val="none" w:sz="0" w:space="0" w:color="auto"/>
        <w:left w:val="none" w:sz="0" w:space="0" w:color="auto"/>
        <w:bottom w:val="none" w:sz="0" w:space="0" w:color="auto"/>
        <w:right w:val="none" w:sz="0" w:space="0" w:color="auto"/>
      </w:divBdr>
    </w:div>
    <w:div w:id="935749728">
      <w:bodyDiv w:val="1"/>
      <w:marLeft w:val="0"/>
      <w:marRight w:val="0"/>
      <w:marTop w:val="0"/>
      <w:marBottom w:val="0"/>
      <w:divBdr>
        <w:top w:val="none" w:sz="0" w:space="0" w:color="auto"/>
        <w:left w:val="none" w:sz="0" w:space="0" w:color="auto"/>
        <w:bottom w:val="none" w:sz="0" w:space="0" w:color="auto"/>
        <w:right w:val="none" w:sz="0" w:space="0" w:color="auto"/>
      </w:divBdr>
    </w:div>
    <w:div w:id="954019465">
      <w:bodyDiv w:val="1"/>
      <w:marLeft w:val="0"/>
      <w:marRight w:val="0"/>
      <w:marTop w:val="0"/>
      <w:marBottom w:val="0"/>
      <w:divBdr>
        <w:top w:val="none" w:sz="0" w:space="0" w:color="auto"/>
        <w:left w:val="none" w:sz="0" w:space="0" w:color="auto"/>
        <w:bottom w:val="none" w:sz="0" w:space="0" w:color="auto"/>
        <w:right w:val="none" w:sz="0" w:space="0" w:color="auto"/>
      </w:divBdr>
    </w:div>
    <w:div w:id="963462276">
      <w:bodyDiv w:val="1"/>
      <w:marLeft w:val="0"/>
      <w:marRight w:val="0"/>
      <w:marTop w:val="0"/>
      <w:marBottom w:val="0"/>
      <w:divBdr>
        <w:top w:val="none" w:sz="0" w:space="0" w:color="auto"/>
        <w:left w:val="none" w:sz="0" w:space="0" w:color="auto"/>
        <w:bottom w:val="none" w:sz="0" w:space="0" w:color="auto"/>
        <w:right w:val="none" w:sz="0" w:space="0" w:color="auto"/>
      </w:divBdr>
    </w:div>
    <w:div w:id="1028066022">
      <w:bodyDiv w:val="1"/>
      <w:marLeft w:val="0"/>
      <w:marRight w:val="0"/>
      <w:marTop w:val="0"/>
      <w:marBottom w:val="0"/>
      <w:divBdr>
        <w:top w:val="none" w:sz="0" w:space="0" w:color="auto"/>
        <w:left w:val="none" w:sz="0" w:space="0" w:color="auto"/>
        <w:bottom w:val="none" w:sz="0" w:space="0" w:color="auto"/>
        <w:right w:val="none" w:sz="0" w:space="0" w:color="auto"/>
      </w:divBdr>
    </w:div>
    <w:div w:id="1049111222">
      <w:bodyDiv w:val="1"/>
      <w:marLeft w:val="0"/>
      <w:marRight w:val="0"/>
      <w:marTop w:val="0"/>
      <w:marBottom w:val="0"/>
      <w:divBdr>
        <w:top w:val="none" w:sz="0" w:space="0" w:color="auto"/>
        <w:left w:val="none" w:sz="0" w:space="0" w:color="auto"/>
        <w:bottom w:val="none" w:sz="0" w:space="0" w:color="auto"/>
        <w:right w:val="none" w:sz="0" w:space="0" w:color="auto"/>
      </w:divBdr>
    </w:div>
    <w:div w:id="1144276823">
      <w:bodyDiv w:val="1"/>
      <w:marLeft w:val="0"/>
      <w:marRight w:val="0"/>
      <w:marTop w:val="0"/>
      <w:marBottom w:val="0"/>
      <w:divBdr>
        <w:top w:val="none" w:sz="0" w:space="0" w:color="auto"/>
        <w:left w:val="none" w:sz="0" w:space="0" w:color="auto"/>
        <w:bottom w:val="none" w:sz="0" w:space="0" w:color="auto"/>
        <w:right w:val="none" w:sz="0" w:space="0" w:color="auto"/>
      </w:divBdr>
    </w:div>
    <w:div w:id="1247030817">
      <w:bodyDiv w:val="1"/>
      <w:marLeft w:val="0"/>
      <w:marRight w:val="0"/>
      <w:marTop w:val="0"/>
      <w:marBottom w:val="0"/>
      <w:divBdr>
        <w:top w:val="none" w:sz="0" w:space="0" w:color="auto"/>
        <w:left w:val="none" w:sz="0" w:space="0" w:color="auto"/>
        <w:bottom w:val="none" w:sz="0" w:space="0" w:color="auto"/>
        <w:right w:val="none" w:sz="0" w:space="0" w:color="auto"/>
      </w:divBdr>
    </w:div>
    <w:div w:id="1338654860">
      <w:bodyDiv w:val="1"/>
      <w:marLeft w:val="0"/>
      <w:marRight w:val="0"/>
      <w:marTop w:val="0"/>
      <w:marBottom w:val="0"/>
      <w:divBdr>
        <w:top w:val="none" w:sz="0" w:space="0" w:color="auto"/>
        <w:left w:val="none" w:sz="0" w:space="0" w:color="auto"/>
        <w:bottom w:val="none" w:sz="0" w:space="0" w:color="auto"/>
        <w:right w:val="none" w:sz="0" w:space="0" w:color="auto"/>
      </w:divBdr>
    </w:div>
    <w:div w:id="1409573704">
      <w:bodyDiv w:val="1"/>
      <w:marLeft w:val="0"/>
      <w:marRight w:val="0"/>
      <w:marTop w:val="0"/>
      <w:marBottom w:val="0"/>
      <w:divBdr>
        <w:top w:val="none" w:sz="0" w:space="0" w:color="auto"/>
        <w:left w:val="none" w:sz="0" w:space="0" w:color="auto"/>
        <w:bottom w:val="none" w:sz="0" w:space="0" w:color="auto"/>
        <w:right w:val="none" w:sz="0" w:space="0" w:color="auto"/>
      </w:divBdr>
    </w:div>
    <w:div w:id="1445149936">
      <w:bodyDiv w:val="1"/>
      <w:marLeft w:val="0"/>
      <w:marRight w:val="0"/>
      <w:marTop w:val="0"/>
      <w:marBottom w:val="0"/>
      <w:divBdr>
        <w:top w:val="none" w:sz="0" w:space="0" w:color="auto"/>
        <w:left w:val="none" w:sz="0" w:space="0" w:color="auto"/>
        <w:bottom w:val="none" w:sz="0" w:space="0" w:color="auto"/>
        <w:right w:val="none" w:sz="0" w:space="0" w:color="auto"/>
      </w:divBdr>
    </w:div>
    <w:div w:id="1563634078">
      <w:bodyDiv w:val="1"/>
      <w:marLeft w:val="0"/>
      <w:marRight w:val="0"/>
      <w:marTop w:val="0"/>
      <w:marBottom w:val="0"/>
      <w:divBdr>
        <w:top w:val="none" w:sz="0" w:space="0" w:color="auto"/>
        <w:left w:val="none" w:sz="0" w:space="0" w:color="auto"/>
        <w:bottom w:val="none" w:sz="0" w:space="0" w:color="auto"/>
        <w:right w:val="none" w:sz="0" w:space="0" w:color="auto"/>
      </w:divBdr>
    </w:div>
    <w:div w:id="1575124398">
      <w:bodyDiv w:val="1"/>
      <w:marLeft w:val="0"/>
      <w:marRight w:val="0"/>
      <w:marTop w:val="0"/>
      <w:marBottom w:val="0"/>
      <w:divBdr>
        <w:top w:val="none" w:sz="0" w:space="0" w:color="auto"/>
        <w:left w:val="none" w:sz="0" w:space="0" w:color="auto"/>
        <w:bottom w:val="none" w:sz="0" w:space="0" w:color="auto"/>
        <w:right w:val="none" w:sz="0" w:space="0" w:color="auto"/>
      </w:divBdr>
    </w:div>
    <w:div w:id="1591355526">
      <w:bodyDiv w:val="1"/>
      <w:marLeft w:val="0"/>
      <w:marRight w:val="0"/>
      <w:marTop w:val="0"/>
      <w:marBottom w:val="0"/>
      <w:divBdr>
        <w:top w:val="none" w:sz="0" w:space="0" w:color="auto"/>
        <w:left w:val="none" w:sz="0" w:space="0" w:color="auto"/>
        <w:bottom w:val="none" w:sz="0" w:space="0" w:color="auto"/>
        <w:right w:val="none" w:sz="0" w:space="0" w:color="auto"/>
      </w:divBdr>
    </w:div>
    <w:div w:id="1696420107">
      <w:bodyDiv w:val="1"/>
      <w:marLeft w:val="0"/>
      <w:marRight w:val="0"/>
      <w:marTop w:val="0"/>
      <w:marBottom w:val="0"/>
      <w:divBdr>
        <w:top w:val="none" w:sz="0" w:space="0" w:color="auto"/>
        <w:left w:val="none" w:sz="0" w:space="0" w:color="auto"/>
        <w:bottom w:val="none" w:sz="0" w:space="0" w:color="auto"/>
        <w:right w:val="none" w:sz="0" w:space="0" w:color="auto"/>
      </w:divBdr>
    </w:div>
    <w:div w:id="1736705974">
      <w:bodyDiv w:val="1"/>
      <w:marLeft w:val="0"/>
      <w:marRight w:val="0"/>
      <w:marTop w:val="0"/>
      <w:marBottom w:val="0"/>
      <w:divBdr>
        <w:top w:val="none" w:sz="0" w:space="0" w:color="auto"/>
        <w:left w:val="none" w:sz="0" w:space="0" w:color="auto"/>
        <w:bottom w:val="none" w:sz="0" w:space="0" w:color="auto"/>
        <w:right w:val="none" w:sz="0" w:space="0" w:color="auto"/>
      </w:divBdr>
    </w:div>
    <w:div w:id="1994719636">
      <w:bodyDiv w:val="1"/>
      <w:marLeft w:val="0"/>
      <w:marRight w:val="0"/>
      <w:marTop w:val="0"/>
      <w:marBottom w:val="0"/>
      <w:divBdr>
        <w:top w:val="none" w:sz="0" w:space="0" w:color="auto"/>
        <w:left w:val="none" w:sz="0" w:space="0" w:color="auto"/>
        <w:bottom w:val="none" w:sz="0" w:space="0" w:color="auto"/>
        <w:right w:val="none" w:sz="0" w:space="0" w:color="auto"/>
      </w:divBdr>
    </w:div>
    <w:div w:id="2034838712">
      <w:bodyDiv w:val="1"/>
      <w:marLeft w:val="0"/>
      <w:marRight w:val="0"/>
      <w:marTop w:val="0"/>
      <w:marBottom w:val="0"/>
      <w:divBdr>
        <w:top w:val="none" w:sz="0" w:space="0" w:color="auto"/>
        <w:left w:val="none" w:sz="0" w:space="0" w:color="auto"/>
        <w:bottom w:val="none" w:sz="0" w:space="0" w:color="auto"/>
        <w:right w:val="none" w:sz="0" w:space="0" w:color="auto"/>
      </w:divBdr>
    </w:div>
    <w:div w:id="2038504136">
      <w:bodyDiv w:val="1"/>
      <w:marLeft w:val="0"/>
      <w:marRight w:val="0"/>
      <w:marTop w:val="0"/>
      <w:marBottom w:val="0"/>
      <w:divBdr>
        <w:top w:val="none" w:sz="0" w:space="0" w:color="auto"/>
        <w:left w:val="none" w:sz="0" w:space="0" w:color="auto"/>
        <w:bottom w:val="none" w:sz="0" w:space="0" w:color="auto"/>
        <w:right w:val="none" w:sz="0" w:space="0" w:color="auto"/>
      </w:divBdr>
    </w:div>
    <w:div w:id="2051110080">
      <w:bodyDiv w:val="1"/>
      <w:marLeft w:val="0"/>
      <w:marRight w:val="0"/>
      <w:marTop w:val="0"/>
      <w:marBottom w:val="0"/>
      <w:divBdr>
        <w:top w:val="none" w:sz="0" w:space="0" w:color="auto"/>
        <w:left w:val="none" w:sz="0" w:space="0" w:color="auto"/>
        <w:bottom w:val="none" w:sz="0" w:space="0" w:color="auto"/>
        <w:right w:val="none" w:sz="0" w:space="0" w:color="auto"/>
      </w:divBdr>
    </w:div>
    <w:div w:id="210353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github.com/icobani/NAV-Collection-Integration-Setu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icobani/NAV-Collection-Integration-Setup" TargetMode="Externa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FUK~1.ASC\AppData\Local\Temp\Template_F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B3A6A-0CB3-41A6-A983-19CEF2969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Template_FRD.dotx</Template>
  <TotalTime>297</TotalTime>
  <Pages>1</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NAV COLLECTION INTEGRATION SERVICE KURULUM DÖKÜMANI</vt:lpstr>
    </vt:vector>
  </TitlesOfParts>
  <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 COLLECTION INTEGRATION SERVICE KURULUM DÖKÜMANI</dc:title>
  <dc:creator>Ibrahim ÇOBANİ</dc:creator>
  <cp:lastModifiedBy>Ibrahim COBANI</cp:lastModifiedBy>
  <cp:revision>6</cp:revision>
  <cp:lastPrinted>2012-07-16T15:38:00Z</cp:lastPrinted>
  <dcterms:created xsi:type="dcterms:W3CDTF">2016-12-09T11:06:00Z</dcterms:created>
  <dcterms:modified xsi:type="dcterms:W3CDTF">2016-12-09T18:44:00Z</dcterms:modified>
</cp:coreProperties>
</file>